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733DE243" w14:textId="753156F1" w:rsidR="00092E91" w:rsidRDefault="00092E91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4896" behindDoc="0" locked="0" layoutInCell="1" allowOverlap="1" wp14:anchorId="6C6B6311" wp14:editId="0B9780C4">
                <wp:simplePos x="0" y="0"/>
                <wp:positionH relativeFrom="page">
                  <wp:posOffset>42862</wp:posOffset>
                </wp:positionH>
                <wp:positionV relativeFrom="paragraph">
                  <wp:posOffset>-219075</wp:posOffset>
                </wp:positionV>
                <wp:extent cx="7356803" cy="6300788"/>
                <wp:effectExtent l="0" t="0" r="0" b="508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096" t="3995" r="-3146" b="2444"/>
                        <a:stretch/>
                      </pic:blipFill>
                      <pic:spPr bwMode="auto">
                        <a:xfrm>
                          <a:off x="0" y="0"/>
                          <a:ext cx="7362220" cy="6305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8CD24FD" w14:textId="3B318112" w:rsidR="00092E91" w:rsidRDefault="00092E91">
          <w:pPr>
            <w:rPr>
              <w:noProof/>
              <w:lang w:val="en-US"/>
            </w:rPr>
          </w:pPr>
        </w:p>
        <w:p w14:paraId="4A0019FB" w14:textId="0B6ACA2B" w:rsidR="00092E91" w:rsidRDefault="00092E91">
          <w:pPr>
            <w:rPr>
              <w:noProof/>
              <w:lang w:val="en-US"/>
            </w:rPr>
          </w:pPr>
        </w:p>
        <w:p w14:paraId="73414D26" w14:textId="4192D2E1" w:rsidR="00092E91" w:rsidRDefault="00092E91">
          <w:pPr>
            <w:rPr>
              <w:noProof/>
              <w:lang w:val="en-US"/>
            </w:rPr>
          </w:pPr>
        </w:p>
        <w:p w14:paraId="4DFF9042" w14:textId="0822CD84" w:rsidR="003260B5" w:rsidRDefault="003260B5">
          <w:pPr>
            <w:rPr>
              <w:noProof/>
              <w:lang w:val="en-US"/>
            </w:rPr>
          </w:pPr>
        </w:p>
        <w:p w14:paraId="02505BFB" w14:textId="264F3FA1" w:rsidR="008449F4" w:rsidRDefault="008449F4">
          <w:pPr>
            <w:rPr>
              <w:noProof/>
              <w:lang w:val="en-US"/>
            </w:rPr>
          </w:pPr>
        </w:p>
        <w:p w14:paraId="36FB9D7C" w14:textId="23DCC9DB" w:rsidR="00CA6715" w:rsidRDefault="00CA6715">
          <w:pPr>
            <w:rPr>
              <w:noProof/>
              <w:lang w:val="en-US"/>
            </w:rPr>
          </w:pPr>
        </w:p>
        <w:p w14:paraId="1B00AECC" w14:textId="77777777" w:rsidR="008449F4" w:rsidRDefault="008449F4">
          <w:pPr>
            <w:rPr>
              <w:noProof/>
              <w:lang w:val="en-US"/>
            </w:rPr>
          </w:pPr>
        </w:p>
        <w:p w14:paraId="0E710762" w14:textId="6C4ACCCD" w:rsidR="00CA6715" w:rsidRDefault="00CA6715">
          <w:pPr>
            <w:rPr>
              <w:noProof/>
              <w:lang w:val="en-US"/>
            </w:rPr>
          </w:pPr>
        </w:p>
        <w:p w14:paraId="5C3E7AFB" w14:textId="1E78DB35" w:rsidR="00063CF9" w:rsidRDefault="00063CF9">
          <w:pPr>
            <w:rPr>
              <w:noProof/>
              <w:lang w:val="en-US"/>
            </w:rPr>
          </w:pPr>
        </w:p>
        <w:p w14:paraId="6400E27F" w14:textId="77777777" w:rsidR="00063CF9" w:rsidRDefault="00063CF9">
          <w:pPr>
            <w:rPr>
              <w:noProof/>
              <w:lang w:val="en-US"/>
            </w:rPr>
          </w:pPr>
        </w:p>
        <w:p w14:paraId="10FE10E2" w14:textId="77777777" w:rsidR="00BF337E" w:rsidRDefault="00BF337E">
          <w:pPr>
            <w:rPr>
              <w:noProof/>
              <w:lang w:val="en-US"/>
            </w:rPr>
          </w:pPr>
        </w:p>
        <w:p w14:paraId="7DDA7368" w14:textId="77777777" w:rsidR="00BF337E" w:rsidRDefault="00BF337E">
          <w:pPr>
            <w:rPr>
              <w:noProof/>
              <w:lang w:val="en-US"/>
            </w:rPr>
          </w:pPr>
        </w:p>
        <w:p w14:paraId="408A5DA8" w14:textId="77777777" w:rsidR="00BF337E" w:rsidRDefault="00BF337E">
          <w:pPr>
            <w:rPr>
              <w:noProof/>
              <w:lang w:val="en-US"/>
            </w:rPr>
          </w:pPr>
        </w:p>
        <w:p w14:paraId="1737E00F" w14:textId="77777777" w:rsidR="00BF337E" w:rsidRDefault="00BF337E">
          <w:pPr>
            <w:rPr>
              <w:noProof/>
              <w:lang w:val="en-US"/>
            </w:rPr>
          </w:pPr>
        </w:p>
        <w:p w14:paraId="559B53C0" w14:textId="77777777" w:rsidR="000F4EF2" w:rsidRDefault="000F4EF2">
          <w:pPr>
            <w:rPr>
              <w:kern w:val="28"/>
            </w:rPr>
          </w:pPr>
        </w:p>
        <w:p w14:paraId="42E8BE59" w14:textId="77777777" w:rsidR="0066066F" w:rsidRDefault="0066066F">
          <w:pPr>
            <w:spacing w:line="276" w:lineRule="auto"/>
            <w:rPr>
              <w:sz w:val="56"/>
            </w:rPr>
          </w:pPr>
        </w:p>
        <w:p w14:paraId="75DB2EC0" w14:textId="77777777" w:rsidR="00BF337E" w:rsidRDefault="00BF337E" w:rsidP="002D0843">
          <w:pPr>
            <w:spacing w:line="276" w:lineRule="auto"/>
            <w:rPr>
              <w:noProof/>
              <w:lang w:val="en-US"/>
            </w:rPr>
          </w:pPr>
        </w:p>
        <w:p w14:paraId="749D7475" w14:textId="6FB68DC0" w:rsidR="0066066F" w:rsidRPr="002D0843" w:rsidRDefault="008449F4" w:rsidP="002D0843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4F13594" wp14:editId="03ECF421">
                    <wp:simplePos x="0" y="0"/>
                    <wp:positionH relativeFrom="margin">
                      <wp:posOffset>-134620</wp:posOffset>
                    </wp:positionH>
                    <wp:positionV relativeFrom="margin">
                      <wp:posOffset>7380605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D3CAF7" w14:textId="2B94633E" w:rsidR="000F4EF2" w:rsidRPr="00F6335E" w:rsidRDefault="007C148B">
                                <w:pPr>
                                  <w:pStyle w:val="Subtitle"/>
                                  <w:rPr>
                                    <w:sz w:val="56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44"/>
                                    </w:rPr>
                                    <w:alias w:val="Подзаглавие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5A9B">
                                      <w:rPr>
                                        <w:sz w:val="56"/>
                                        <w:szCs w:val="44"/>
                                      </w:rPr>
                                      <w:t>Документация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F1359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1" o:spid="_x0000_s1026" type="#_x0000_t202" style="position:absolute;margin-left:-10.6pt;margin-top:581.1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" filled="f" stroked="f">
                    <v:textbox>
                      <w:txbxContent>
                        <w:p w14:paraId="74D3CAF7" w14:textId="2B94633E" w:rsidR="000F4EF2" w:rsidRPr="00F6335E" w:rsidRDefault="007C148B">
                          <w:pPr>
                            <w:pStyle w:val="Subtitle"/>
                            <w:rPr>
                              <w:sz w:val="56"/>
                              <w:szCs w:val="44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44"/>
                              </w:rPr>
                              <w:alias w:val="Подзаглавие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45A9B">
                                <w:rPr>
                                  <w:sz w:val="56"/>
                                  <w:szCs w:val="44"/>
                                </w:rPr>
                                <w:t>Документация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2391C2DF" wp14:editId="7C029374">
                    <wp:simplePos x="0" y="0"/>
                    <wp:positionH relativeFrom="margin">
                      <wp:posOffset>-224790</wp:posOffset>
                    </wp:positionH>
                    <wp:positionV relativeFrom="margin">
                      <wp:posOffset>5903595</wp:posOffset>
                    </wp:positionV>
                    <wp:extent cx="6164580" cy="177546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775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75DC5E" w14:textId="43AACDDF" w:rsidR="000F4EF2" w:rsidRPr="00F6335E" w:rsidRDefault="007C148B">
                                <w:pPr>
                                  <w:pStyle w:val="Title"/>
                                  <w:rPr>
                                    <w:sz w:val="190"/>
                                    <w:szCs w:val="190"/>
                                  </w:rPr>
                                </w:pPr>
                                <w:sdt>
                                  <w:sdtPr>
                                    <w:rPr>
                                      <w:sz w:val="160"/>
                                      <w:szCs w:val="160"/>
                                    </w:rPr>
                                    <w:alias w:val="Заглав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0434" w:rsidRPr="007F0434">
                                      <w:rPr>
                                        <w:sz w:val="160"/>
                                        <w:szCs w:val="160"/>
                                        <w:lang w:val="en-US"/>
                                      </w:rPr>
                                      <w:t>Genickup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91C2DF" id="Текстово поле 26" o:spid="_x0000_s1027" type="#_x0000_t202" style="position:absolute;margin-left:-17.7pt;margin-top:464.85pt;width:485.4pt;height:139.8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" filled="f" stroked="f">
                    <v:textbox>
                      <w:txbxContent>
                        <w:p w14:paraId="3475DC5E" w14:textId="43AACDDF" w:rsidR="000F4EF2" w:rsidRPr="00F6335E" w:rsidRDefault="007C148B">
                          <w:pPr>
                            <w:pStyle w:val="Title"/>
                            <w:rPr>
                              <w:sz w:val="190"/>
                              <w:szCs w:val="190"/>
                            </w:rPr>
                          </w:pPr>
                          <w:sdt>
                            <w:sdtPr>
                              <w:rPr>
                                <w:sz w:val="160"/>
                                <w:szCs w:val="160"/>
                              </w:rPr>
                              <w:alias w:val="Заглав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F0434" w:rsidRPr="007F0434">
                                <w:rPr>
                                  <w:sz w:val="160"/>
                                  <w:szCs w:val="160"/>
                                  <w:lang w:val="en-US"/>
                                </w:rPr>
                                <w:t>Genickup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DF6A2F1" wp14:editId="19D5C32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6DB08E1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03989e [3215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38AC9393" wp14:editId="4FA6312A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47E3B5C5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35B8EC07" wp14:editId="1243A53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272A585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32"/>
          <w:szCs w:val="32"/>
        </w:rPr>
        <w:id w:val="1642689925"/>
        <w:docPartObj>
          <w:docPartGallery w:val="Table of Contents"/>
          <w:docPartUnique/>
        </w:docPartObj>
      </w:sdtPr>
      <w:sdtEndPr>
        <w:rPr>
          <w:b/>
          <w:noProof/>
          <w:sz w:val="24"/>
          <w:szCs w:val="24"/>
        </w:rPr>
      </w:sdtEndPr>
      <w:sdtContent>
        <w:p w14:paraId="216B6638" w14:textId="1DD87F2C" w:rsidR="00F6335E" w:rsidRPr="00F6335E" w:rsidRDefault="00F6335E">
          <w:pPr>
            <w:pStyle w:val="TOCHeading"/>
            <w:rPr>
              <w:sz w:val="32"/>
              <w:szCs w:val="32"/>
            </w:rPr>
          </w:pPr>
          <w:r>
            <w:rPr>
              <w:sz w:val="32"/>
              <w:szCs w:val="32"/>
            </w:rPr>
            <w:t>Съдържание</w:t>
          </w:r>
        </w:p>
        <w:p w14:paraId="4DC384F2" w14:textId="26CA1631" w:rsidR="004A0F2F" w:rsidRDefault="00F6335E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r w:rsidRPr="00F6335E">
            <w:rPr>
              <w:sz w:val="24"/>
              <w:szCs w:val="24"/>
            </w:rPr>
            <w:fldChar w:fldCharType="begin"/>
          </w:r>
          <w:r w:rsidRPr="00F6335E">
            <w:rPr>
              <w:sz w:val="24"/>
              <w:szCs w:val="24"/>
            </w:rPr>
            <w:instrText xml:space="preserve"> TOC \o "1-3" \h \z \u </w:instrText>
          </w:r>
          <w:r w:rsidRPr="00F6335E">
            <w:rPr>
              <w:sz w:val="24"/>
              <w:szCs w:val="24"/>
            </w:rPr>
            <w:fldChar w:fldCharType="separate"/>
          </w:r>
          <w:hyperlink w:anchor="_Toc95894009" w:history="1">
            <w:r w:rsidR="004A0F2F" w:rsidRPr="00935B42">
              <w:rPr>
                <w:rStyle w:val="Hyperlink"/>
                <w:noProof/>
              </w:rPr>
              <w:t>1.</w:t>
            </w:r>
            <w:r w:rsidR="004A0F2F">
              <w:rPr>
                <w:noProof/>
                <w:lang w:val="en-US" w:eastAsia="en-US"/>
              </w:rPr>
              <w:tab/>
            </w:r>
            <w:r w:rsidR="004A0F2F" w:rsidRPr="00935B42">
              <w:rPr>
                <w:rStyle w:val="Hyperlink"/>
                <w:noProof/>
              </w:rPr>
              <w:t>Тема</w:t>
            </w:r>
            <w:r w:rsidR="004A0F2F">
              <w:rPr>
                <w:noProof/>
                <w:webHidden/>
              </w:rPr>
              <w:tab/>
            </w:r>
            <w:r w:rsidR="004A0F2F">
              <w:rPr>
                <w:noProof/>
                <w:webHidden/>
              </w:rPr>
              <w:fldChar w:fldCharType="begin"/>
            </w:r>
            <w:r w:rsidR="004A0F2F">
              <w:rPr>
                <w:noProof/>
                <w:webHidden/>
              </w:rPr>
              <w:instrText xml:space="preserve"> PAGEREF _Toc95894009 \h </w:instrText>
            </w:r>
            <w:r w:rsidR="004A0F2F">
              <w:rPr>
                <w:noProof/>
                <w:webHidden/>
              </w:rPr>
            </w:r>
            <w:r w:rsidR="004A0F2F">
              <w:rPr>
                <w:noProof/>
                <w:webHidden/>
              </w:rPr>
              <w:fldChar w:fldCharType="separate"/>
            </w:r>
            <w:r w:rsidR="004A0F2F">
              <w:rPr>
                <w:noProof/>
                <w:webHidden/>
              </w:rPr>
              <w:t>2</w:t>
            </w:r>
            <w:r w:rsidR="004A0F2F">
              <w:rPr>
                <w:noProof/>
                <w:webHidden/>
              </w:rPr>
              <w:fldChar w:fldCharType="end"/>
            </w:r>
          </w:hyperlink>
        </w:p>
        <w:p w14:paraId="60D014C0" w14:textId="64A0CD36" w:rsidR="004A0F2F" w:rsidRDefault="004A0F2F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95894010" w:history="1">
            <w:r w:rsidRPr="00935B42">
              <w:rPr>
                <w:rStyle w:val="Hyperlink"/>
                <w:noProof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935B42">
              <w:rPr>
                <w:rStyle w:val="Hyperlink"/>
                <w:noProof/>
              </w:rPr>
              <w:t>Автори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8E59D" w14:textId="272EEE11" w:rsidR="004A0F2F" w:rsidRDefault="004A0F2F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95894011" w:history="1">
            <w:r w:rsidRPr="00935B42">
              <w:rPr>
                <w:rStyle w:val="Hyperlink"/>
                <w:noProof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935B42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8609" w14:textId="0EB70222" w:rsidR="004A0F2F" w:rsidRDefault="004A0F2F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95894012" w:history="1">
            <w:r w:rsidRPr="00935B42">
              <w:rPr>
                <w:rStyle w:val="Hyperlink"/>
                <w:noProof/>
              </w:rPr>
              <w:t>3.1</w:t>
            </w:r>
            <w:r>
              <w:rPr>
                <w:noProof/>
                <w:lang w:val="en-US" w:eastAsia="en-US"/>
              </w:rPr>
              <w:tab/>
            </w:r>
            <w:r w:rsidRPr="00935B42">
              <w:rPr>
                <w:rStyle w:val="Hyperlink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E47A" w14:textId="0F547F8D" w:rsidR="004A0F2F" w:rsidRDefault="004A0F2F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95894013" w:history="1">
            <w:r w:rsidRPr="00935B42">
              <w:rPr>
                <w:rStyle w:val="Hyperlink"/>
                <w:noProof/>
              </w:rPr>
              <w:t>3.2</w:t>
            </w:r>
            <w:r>
              <w:rPr>
                <w:noProof/>
                <w:lang w:val="en-US" w:eastAsia="en-US"/>
              </w:rPr>
              <w:tab/>
            </w:r>
            <w:r w:rsidRPr="00935B42">
              <w:rPr>
                <w:rStyle w:val="Hyperlink"/>
                <w:noProof/>
              </w:rPr>
              <w:t>Етапи на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1B07" w14:textId="7F8EAD3D" w:rsidR="004A0F2F" w:rsidRDefault="004A0F2F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en-US" w:eastAsia="en-US"/>
            </w:rPr>
          </w:pPr>
          <w:hyperlink w:anchor="_Toc95894014" w:history="1">
            <w:r w:rsidRPr="00935B42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935B42">
              <w:rPr>
                <w:rStyle w:val="Hyperlink"/>
                <w:noProof/>
              </w:rPr>
              <w:t>Съставяне на отбора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9504" w14:textId="4AC0CACB" w:rsidR="004A0F2F" w:rsidRDefault="004A0F2F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en-US" w:eastAsia="en-US"/>
            </w:rPr>
          </w:pPr>
          <w:hyperlink w:anchor="_Toc95894015" w:history="1">
            <w:r w:rsidRPr="00935B42">
              <w:rPr>
                <w:rStyle w:val="Hyperlink"/>
                <w:noProof/>
              </w:rPr>
              <w:t>3.2.2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935B42">
              <w:rPr>
                <w:rStyle w:val="Hyperlink"/>
                <w:noProof/>
              </w:rPr>
              <w:t>Съставяне на график за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7A24" w14:textId="691B617B" w:rsidR="004A0F2F" w:rsidRDefault="004A0F2F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en-US" w:eastAsia="en-US"/>
            </w:rPr>
          </w:pPr>
          <w:hyperlink w:anchor="_Toc95894016" w:history="1">
            <w:r w:rsidRPr="00935B42">
              <w:rPr>
                <w:rStyle w:val="Hyperlink"/>
                <w:noProof/>
              </w:rPr>
              <w:t>3.2.3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935B42">
              <w:rPr>
                <w:rStyle w:val="Hyperlink"/>
                <w:noProof/>
              </w:rPr>
              <w:t>Работа по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5A00D" w14:textId="4EEE5143" w:rsidR="004A0F2F" w:rsidRDefault="004A0F2F">
          <w:pPr>
            <w:pStyle w:val="TOC3"/>
            <w:tabs>
              <w:tab w:val="left" w:pos="1320"/>
              <w:tab w:val="right" w:leader="dot" w:pos="10070"/>
            </w:tabs>
            <w:rPr>
              <w:rFonts w:cstheme="minorBidi"/>
              <w:noProof/>
              <w:lang w:val="en-US" w:eastAsia="en-US"/>
            </w:rPr>
          </w:pPr>
          <w:hyperlink w:anchor="_Toc95894017" w:history="1">
            <w:r w:rsidRPr="00935B42">
              <w:rPr>
                <w:rStyle w:val="Hyperlink"/>
                <w:noProof/>
              </w:rPr>
              <w:t>3.2.4</w:t>
            </w:r>
            <w:r>
              <w:rPr>
                <w:rFonts w:cstheme="minorBidi"/>
                <w:noProof/>
                <w:lang w:val="en-US" w:eastAsia="en-US"/>
              </w:rPr>
              <w:tab/>
            </w:r>
            <w:r w:rsidRPr="00935B42">
              <w:rPr>
                <w:rStyle w:val="Hyperlink"/>
                <w:noProof/>
              </w:rPr>
              <w:t>Презентиране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FEFF" w14:textId="26451780" w:rsidR="004A0F2F" w:rsidRDefault="004A0F2F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95894018" w:history="1">
            <w:r w:rsidRPr="00935B42">
              <w:rPr>
                <w:rStyle w:val="Hyperlink"/>
                <w:noProof/>
              </w:rPr>
              <w:t>3.3</w:t>
            </w:r>
            <w:r>
              <w:rPr>
                <w:noProof/>
                <w:lang w:val="en-US" w:eastAsia="en-US"/>
              </w:rPr>
              <w:tab/>
            </w:r>
            <w:r w:rsidRPr="00935B42">
              <w:rPr>
                <w:rStyle w:val="Hyperlink"/>
                <w:noProof/>
              </w:rPr>
              <w:t>Трудности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8423F" w14:textId="2FFD7A09" w:rsidR="004A0F2F" w:rsidRDefault="004A0F2F">
          <w:pPr>
            <w:pStyle w:val="TOC2"/>
            <w:tabs>
              <w:tab w:val="left" w:pos="880"/>
              <w:tab w:val="right" w:leader="dot" w:pos="10070"/>
            </w:tabs>
            <w:rPr>
              <w:noProof/>
              <w:lang w:val="en-US" w:eastAsia="en-US"/>
            </w:rPr>
          </w:pPr>
          <w:hyperlink w:anchor="_Toc95894019" w:history="1">
            <w:r w:rsidRPr="00935B42">
              <w:rPr>
                <w:rStyle w:val="Hyperlink"/>
                <w:noProof/>
              </w:rPr>
              <w:t>3.4</w:t>
            </w:r>
            <w:r>
              <w:rPr>
                <w:noProof/>
                <w:lang w:val="en-US" w:eastAsia="en-US"/>
              </w:rPr>
              <w:tab/>
            </w:r>
            <w:r w:rsidRPr="00935B42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3AE8" w14:textId="5D66E018" w:rsidR="004A0F2F" w:rsidRDefault="004A0F2F">
          <w:pPr>
            <w:pStyle w:val="TOC1"/>
            <w:tabs>
              <w:tab w:val="left" w:pos="440"/>
              <w:tab w:val="right" w:leader="dot" w:pos="10070"/>
            </w:tabs>
            <w:rPr>
              <w:noProof/>
              <w:lang w:val="en-US" w:eastAsia="en-US"/>
            </w:rPr>
          </w:pPr>
          <w:hyperlink w:anchor="_Toc95894020" w:history="1">
            <w:r w:rsidRPr="00935B42">
              <w:rPr>
                <w:rStyle w:val="Hyperlink"/>
                <w:noProof/>
              </w:rPr>
              <w:t>4.</w:t>
            </w:r>
            <w:r>
              <w:rPr>
                <w:noProof/>
                <w:lang w:val="en-US" w:eastAsia="en-US"/>
              </w:rPr>
              <w:tab/>
            </w:r>
            <w:r w:rsidRPr="00935B42">
              <w:rPr>
                <w:rStyle w:val="Hyperlink"/>
                <w:noProof/>
              </w:rPr>
              <w:t>Използвани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D630" w14:textId="6816A7E4" w:rsidR="004A0F2F" w:rsidRDefault="004A0F2F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95894021" w:history="1">
            <w:r w:rsidRPr="00935B42">
              <w:rPr>
                <w:rStyle w:val="Hyperlink"/>
                <w:noProof/>
              </w:rPr>
              <w:t xml:space="preserve">4.1 </w:t>
            </w:r>
            <w:r w:rsidRPr="00935B42">
              <w:rPr>
                <w:rStyle w:val="Hyperlink"/>
                <w:noProof/>
                <w:lang w:val="en-US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A550" w14:textId="76BF562F" w:rsidR="004A0F2F" w:rsidRDefault="004A0F2F">
          <w:pPr>
            <w:pStyle w:val="TOC2"/>
            <w:tabs>
              <w:tab w:val="right" w:leader="dot" w:pos="10070"/>
            </w:tabs>
            <w:rPr>
              <w:noProof/>
              <w:lang w:val="en-US" w:eastAsia="en-US"/>
            </w:rPr>
          </w:pPr>
          <w:hyperlink w:anchor="_Toc95894022" w:history="1">
            <w:r w:rsidRPr="00935B42">
              <w:rPr>
                <w:rStyle w:val="Hyperlink"/>
                <w:noProof/>
              </w:rPr>
              <w:t>4</w:t>
            </w:r>
            <w:r w:rsidRPr="00935B42">
              <w:rPr>
                <w:rStyle w:val="Hyperlink"/>
                <w:noProof/>
                <w:lang w:val="en-US"/>
              </w:rPr>
              <w:t>.2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_Toc95894022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3182" w14:textId="60CDB88A" w:rsidR="00F6335E" w:rsidRDefault="00F6335E">
          <w:r w:rsidRPr="00F6335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0AD8782" w14:textId="77777777" w:rsidR="00630446" w:rsidRDefault="00630446">
      <w:pPr>
        <w:spacing w:line="276" w:lineRule="auto"/>
      </w:pPr>
      <w:r>
        <w:br w:type="page"/>
      </w:r>
    </w:p>
    <w:p w14:paraId="5C3460D0" w14:textId="26C6E6AB" w:rsidR="00630446" w:rsidRDefault="00345A9B" w:rsidP="00830259">
      <w:pPr>
        <w:pStyle w:val="Heading1"/>
        <w:numPr>
          <w:ilvl w:val="0"/>
          <w:numId w:val="2"/>
        </w:numPr>
      </w:pPr>
      <w:bookmarkStart w:id="0" w:name="_Toc95894009"/>
      <w:r>
        <w:lastRenderedPageBreak/>
        <w:t>Тема</w:t>
      </w:r>
      <w:bookmarkEnd w:id="0"/>
    </w:p>
    <w:p w14:paraId="6072FC8D" w14:textId="46F57B6D" w:rsidR="00830259" w:rsidRPr="00017200" w:rsidRDefault="00345A9B" w:rsidP="00830259">
      <w:pPr>
        <w:ind w:left="720"/>
      </w:pPr>
      <w:r>
        <w:t xml:space="preserve">Темата на нашия проект е </w:t>
      </w:r>
      <w:r w:rsidR="00017200">
        <w:t>„Списък на времето“, като трябва да създадем приложение за регистриране и управление на исторически събития, реализирано чрез свързани списъци.</w:t>
      </w:r>
    </w:p>
    <w:p w14:paraId="766799A7" w14:textId="32B65D5B" w:rsidR="00BC5311" w:rsidRDefault="00345A9B" w:rsidP="00BC5311">
      <w:pPr>
        <w:pStyle w:val="Heading1"/>
        <w:numPr>
          <w:ilvl w:val="0"/>
          <w:numId w:val="2"/>
        </w:numPr>
        <w:spacing w:before="0"/>
        <w:ind w:left="714" w:hanging="357"/>
      </w:pPr>
      <w:bookmarkStart w:id="1" w:name="_Toc95894010"/>
      <w:r>
        <w:t>Автори</w:t>
      </w:r>
      <w:bookmarkEnd w:id="1"/>
    </w:p>
    <w:p w14:paraId="0345E055" w14:textId="5F2F974D" w:rsidR="00345A9B" w:rsidRDefault="00017200" w:rsidP="00345A9B">
      <w:pPr>
        <w:pStyle w:val="ListParagraph"/>
        <w:numPr>
          <w:ilvl w:val="0"/>
          <w:numId w:val="24"/>
        </w:numPr>
      </w:pPr>
      <w:r>
        <w:t xml:space="preserve">Александър Иванов Цачев </w:t>
      </w:r>
      <w:r w:rsidR="00345A9B">
        <w:t>–</w:t>
      </w:r>
      <w:r w:rsidRPr="00017200">
        <w:t xml:space="preserve"> </w:t>
      </w:r>
      <w:proofErr w:type="spellStart"/>
      <w:r>
        <w:rPr>
          <w:lang w:val="en-US"/>
        </w:rPr>
        <w:t>AITsachev</w:t>
      </w:r>
      <w:proofErr w:type="spellEnd"/>
      <w:r w:rsidRPr="00017200">
        <w:t xml:space="preserve">19 </w:t>
      </w:r>
      <w:r w:rsidR="00345A9B">
        <w:t xml:space="preserve">– </w:t>
      </w:r>
      <w:proofErr w:type="spellStart"/>
      <w:r w:rsidR="00345A9B">
        <w:t>Scrum</w:t>
      </w:r>
      <w:proofErr w:type="spellEnd"/>
      <w:r w:rsidR="00345A9B">
        <w:t xml:space="preserve"> </w:t>
      </w:r>
      <w:proofErr w:type="spellStart"/>
      <w:r w:rsidR="00345A9B">
        <w:t>Master</w:t>
      </w:r>
      <w:proofErr w:type="spellEnd"/>
    </w:p>
    <w:p w14:paraId="2ABBCE68" w14:textId="717E087B" w:rsidR="00345A9B" w:rsidRDefault="00A96B3B" w:rsidP="00345A9B">
      <w:pPr>
        <w:pStyle w:val="ListParagraph"/>
        <w:numPr>
          <w:ilvl w:val="0"/>
          <w:numId w:val="24"/>
        </w:numPr>
      </w:pPr>
      <w:r>
        <w:t xml:space="preserve">Иван Владимиров </w:t>
      </w:r>
      <w:proofErr w:type="spellStart"/>
      <w:r>
        <w:t>Бързев</w:t>
      </w:r>
      <w:proofErr w:type="spellEnd"/>
      <w:r>
        <w:t xml:space="preserve"> </w:t>
      </w:r>
      <w:r w:rsidR="00345A9B">
        <w:t>–</w:t>
      </w:r>
      <w:r>
        <w:t xml:space="preserve"> </w:t>
      </w:r>
      <w:r>
        <w:rPr>
          <w:lang w:val="en-US"/>
        </w:rPr>
        <w:t>IVB</w:t>
      </w:r>
      <w:r w:rsidRPr="00A96B3B">
        <w:t>arzev19</w:t>
      </w:r>
      <w:r>
        <w:t xml:space="preserve"> </w:t>
      </w:r>
      <w:r w:rsidR="00345A9B">
        <w:t xml:space="preserve">– </w:t>
      </w:r>
      <w:proofErr w:type="spellStart"/>
      <w:r w:rsidR="00345A9B">
        <w:t>Back-end</w:t>
      </w:r>
      <w:proofErr w:type="spellEnd"/>
      <w:r w:rsidR="00345A9B">
        <w:t xml:space="preserve"> </w:t>
      </w:r>
      <w:proofErr w:type="spellStart"/>
      <w:r w:rsidR="00345A9B">
        <w:t>Developer</w:t>
      </w:r>
      <w:proofErr w:type="spellEnd"/>
    </w:p>
    <w:p w14:paraId="01EA4819" w14:textId="121F32A0" w:rsidR="00345A9B" w:rsidRDefault="00A96B3B" w:rsidP="00345A9B">
      <w:pPr>
        <w:pStyle w:val="ListParagraph"/>
        <w:numPr>
          <w:ilvl w:val="0"/>
          <w:numId w:val="24"/>
        </w:numPr>
      </w:pPr>
      <w:r>
        <w:t xml:space="preserve">Александър Ангелов Божиков </w:t>
      </w:r>
      <w:r w:rsidR="00345A9B">
        <w:t xml:space="preserve">– </w:t>
      </w:r>
      <w:r>
        <w:rPr>
          <w:lang w:val="en-US"/>
        </w:rPr>
        <w:t>AAB</w:t>
      </w:r>
      <w:r w:rsidRPr="00A96B3B">
        <w:t>ozhikov19</w:t>
      </w:r>
      <w:r>
        <w:t xml:space="preserve"> </w:t>
      </w:r>
      <w:r w:rsidR="00345A9B">
        <w:t xml:space="preserve">– </w:t>
      </w:r>
      <w:proofErr w:type="spellStart"/>
      <w:r w:rsidR="00345A9B">
        <w:t>Front-end</w:t>
      </w:r>
      <w:proofErr w:type="spellEnd"/>
      <w:r w:rsidR="00345A9B">
        <w:t xml:space="preserve"> </w:t>
      </w:r>
      <w:proofErr w:type="spellStart"/>
      <w:r w:rsidR="00345A9B">
        <w:t>Developer</w:t>
      </w:r>
      <w:proofErr w:type="spellEnd"/>
    </w:p>
    <w:p w14:paraId="2C31D358" w14:textId="34860C1E" w:rsidR="00345A9B" w:rsidRPr="00345A9B" w:rsidRDefault="00A96B3B" w:rsidP="00345A9B">
      <w:pPr>
        <w:pStyle w:val="ListParagraph"/>
        <w:numPr>
          <w:ilvl w:val="0"/>
          <w:numId w:val="24"/>
        </w:numPr>
      </w:pPr>
      <w:r>
        <w:t xml:space="preserve">Стефан Огнянов Равнинов </w:t>
      </w:r>
      <w:r w:rsidR="00345A9B">
        <w:t xml:space="preserve">– </w:t>
      </w:r>
      <w:r>
        <w:rPr>
          <w:lang w:val="en-US"/>
        </w:rPr>
        <w:t>SOR</w:t>
      </w:r>
      <w:r w:rsidRPr="00A96B3B">
        <w:t>avninov19</w:t>
      </w:r>
      <w:r w:rsidR="00345A9B">
        <w:t xml:space="preserve"> – QA </w:t>
      </w:r>
      <w:proofErr w:type="spellStart"/>
      <w:r w:rsidR="00345A9B">
        <w:t>Engineer</w:t>
      </w:r>
      <w:proofErr w:type="spellEnd"/>
    </w:p>
    <w:p w14:paraId="29D21179" w14:textId="5BEFF9E1" w:rsidR="00293FE2" w:rsidRDefault="00345A9B" w:rsidP="0072218A">
      <w:pPr>
        <w:pStyle w:val="Heading1"/>
        <w:numPr>
          <w:ilvl w:val="0"/>
          <w:numId w:val="2"/>
        </w:numPr>
        <w:spacing w:before="0"/>
        <w:ind w:left="714" w:hanging="357"/>
      </w:pPr>
      <w:bookmarkStart w:id="2" w:name="_Toc95894011"/>
      <w:r>
        <w:t>Резюме</w:t>
      </w:r>
      <w:bookmarkEnd w:id="2"/>
    </w:p>
    <w:p w14:paraId="7AF522A6" w14:textId="74098830" w:rsidR="002069C9" w:rsidRDefault="002069C9" w:rsidP="002069C9">
      <w:pPr>
        <w:pStyle w:val="Heading2"/>
        <w:numPr>
          <w:ilvl w:val="1"/>
          <w:numId w:val="2"/>
        </w:numPr>
      </w:pPr>
      <w:bookmarkStart w:id="3" w:name="_Toc95894012"/>
      <w:r>
        <w:t>Цели</w:t>
      </w:r>
      <w:bookmarkEnd w:id="3"/>
    </w:p>
    <w:p w14:paraId="3C0C8CCD" w14:textId="6853AB0F" w:rsidR="00345A9B" w:rsidRDefault="00345A9B" w:rsidP="00345A9B">
      <w:pPr>
        <w:ind w:left="714"/>
      </w:pPr>
      <w:r>
        <w:t xml:space="preserve">Проектът ни има за цел, чрез лесен за достъп интерфейс, да даде възможността на потребителите да </w:t>
      </w:r>
      <w:r w:rsidR="00B107DE">
        <w:t xml:space="preserve">въвеждат и достъпват </w:t>
      </w:r>
      <w:r w:rsidR="008449F4">
        <w:t xml:space="preserve">хронологично подредени </w:t>
      </w:r>
      <w:r w:rsidR="00B107DE">
        <w:t>исторически събития.</w:t>
      </w:r>
    </w:p>
    <w:p w14:paraId="6688B6F5" w14:textId="3947BA4A" w:rsidR="002069C9" w:rsidRDefault="00345A9B" w:rsidP="002069C9">
      <w:pPr>
        <w:pStyle w:val="Heading2"/>
        <w:numPr>
          <w:ilvl w:val="1"/>
          <w:numId w:val="2"/>
        </w:numPr>
      </w:pPr>
      <w:bookmarkStart w:id="4" w:name="_Toc95894013"/>
      <w:r>
        <w:t>Етапи на реализация</w:t>
      </w:r>
      <w:bookmarkEnd w:id="4"/>
    </w:p>
    <w:p w14:paraId="118AE8AB" w14:textId="77777777" w:rsidR="00345A9B" w:rsidRPr="00AA02B7" w:rsidRDefault="00345A9B" w:rsidP="00345A9B">
      <w:pPr>
        <w:pStyle w:val="Heading3"/>
        <w:numPr>
          <w:ilvl w:val="2"/>
          <w:numId w:val="2"/>
        </w:numPr>
      </w:pPr>
      <w:bookmarkStart w:id="5" w:name="_Toc87189873"/>
      <w:bookmarkStart w:id="6" w:name="_Toc95894014"/>
      <w:r w:rsidRPr="00AA02B7">
        <w:t>Съставяне на отбора</w:t>
      </w:r>
      <w:bookmarkEnd w:id="5"/>
      <w:bookmarkEnd w:id="6"/>
    </w:p>
    <w:p w14:paraId="190CB021" w14:textId="77777777" w:rsidR="00345A9B" w:rsidRDefault="00345A9B" w:rsidP="006D3A62">
      <w:pPr>
        <w:ind w:left="720"/>
      </w:pPr>
      <w:r>
        <w:t>За най-голяма ефективност в процеса на работа, отборът ни е съставен от участници с различни способности. Всеки се грижи за различна част от разработването на проекта:</w:t>
      </w:r>
    </w:p>
    <w:p w14:paraId="16CDAAD2" w14:textId="77777777" w:rsidR="00345A9B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Scrum Master</w:t>
      </w:r>
      <w:r w:rsidRPr="005E1741">
        <w:t xml:space="preserve"> – </w:t>
      </w:r>
      <w:r>
        <w:t>грижи се за доброто настроение и дух в отбора, организира срещите, асистира при трудности по раздадените задачи и пише документация</w:t>
      </w:r>
    </w:p>
    <w:p w14:paraId="6B1F030B" w14:textId="77777777" w:rsidR="00345A9B" w:rsidRPr="005E1741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Back-end Developer</w:t>
      </w:r>
      <w:r w:rsidRPr="005E1741">
        <w:t xml:space="preserve"> – </w:t>
      </w:r>
      <w:r>
        <w:t>занимава се с логическата част на програмата, различните функции и обработката на данните</w:t>
      </w:r>
    </w:p>
    <w:p w14:paraId="1FC4A526" w14:textId="77777777" w:rsidR="00345A9B" w:rsidRPr="005E1741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Front-end Developer</w:t>
      </w:r>
      <w:r w:rsidRPr="00902FF6">
        <w:t xml:space="preserve"> –</w:t>
      </w:r>
      <w:r>
        <w:t xml:space="preserve"> работата му е свързана с интерфейса на програмата, начинът, по който се извежда менюто, резултата след изпълнение на някоя от функциите и т.н.</w:t>
      </w:r>
    </w:p>
    <w:p w14:paraId="560068DD" w14:textId="77777777" w:rsidR="00345A9B" w:rsidRDefault="00345A9B" w:rsidP="006D3A62">
      <w:pPr>
        <w:pStyle w:val="ListParagraph"/>
        <w:numPr>
          <w:ilvl w:val="0"/>
          <w:numId w:val="26"/>
        </w:numPr>
        <w:spacing w:after="160" w:line="259" w:lineRule="auto"/>
        <w:ind w:left="1080"/>
      </w:pPr>
      <w:r w:rsidRPr="006D3A62">
        <w:rPr>
          <w:u w:val="single"/>
        </w:rPr>
        <w:t>QA Engineer</w:t>
      </w:r>
      <w:r w:rsidRPr="00902FF6">
        <w:t xml:space="preserve"> –</w:t>
      </w:r>
      <w:r>
        <w:t xml:space="preserve"> изработва </w:t>
      </w:r>
      <w:r w:rsidRPr="00902FF6">
        <w:t xml:space="preserve">QA </w:t>
      </w:r>
      <w:r>
        <w:t>документация, тества функциите в програмата, докладва при неизправности и бъгове</w:t>
      </w:r>
    </w:p>
    <w:p w14:paraId="68C3B9C1" w14:textId="77777777" w:rsidR="00345A9B" w:rsidRPr="00AA02B7" w:rsidRDefault="00345A9B" w:rsidP="006D3A62">
      <w:pPr>
        <w:pStyle w:val="Heading3"/>
        <w:numPr>
          <w:ilvl w:val="2"/>
          <w:numId w:val="2"/>
        </w:numPr>
      </w:pPr>
      <w:bookmarkStart w:id="7" w:name="_Toc87189874"/>
      <w:bookmarkStart w:id="8" w:name="_Toc95894015"/>
      <w:r w:rsidRPr="00AA02B7">
        <w:t>Съставяне на график за работа</w:t>
      </w:r>
      <w:bookmarkEnd w:id="7"/>
      <w:bookmarkEnd w:id="8"/>
    </w:p>
    <w:p w14:paraId="37BA084A" w14:textId="77777777" w:rsidR="00345A9B" w:rsidRDefault="00345A9B" w:rsidP="006D3A62">
      <w:pPr>
        <w:ind w:left="720"/>
      </w:pPr>
      <w:r>
        <w:t xml:space="preserve">За да улесним процеса на работа ние съставихме график със срокове за завършване на всяка задача, която сме си поставили. За отбелязване на завършените задачи използвахме планера в </w:t>
      </w:r>
      <w:proofErr w:type="spellStart"/>
      <w:r>
        <w:t>GitHub</w:t>
      </w:r>
      <w:proofErr w:type="spellEnd"/>
      <w:r>
        <w:t>.</w:t>
      </w:r>
    </w:p>
    <w:p w14:paraId="76DCDD4A" w14:textId="77777777" w:rsidR="00345A9B" w:rsidRPr="00AA02B7" w:rsidRDefault="00345A9B" w:rsidP="006D3A62">
      <w:pPr>
        <w:pStyle w:val="Heading3"/>
        <w:numPr>
          <w:ilvl w:val="2"/>
          <w:numId w:val="2"/>
        </w:numPr>
      </w:pPr>
      <w:bookmarkStart w:id="9" w:name="_Toc87189875"/>
      <w:bookmarkStart w:id="10" w:name="_Toc95894016"/>
      <w:r w:rsidRPr="00AA02B7">
        <w:t>Работа по проекта</w:t>
      </w:r>
      <w:bookmarkEnd w:id="9"/>
      <w:bookmarkEnd w:id="10"/>
    </w:p>
    <w:p w14:paraId="41A407E3" w14:textId="25379260" w:rsidR="006D3A62" w:rsidRPr="00B107DE" w:rsidRDefault="00345A9B" w:rsidP="00B107DE">
      <w:pPr>
        <w:ind w:left="720"/>
      </w:pPr>
      <w:r>
        <w:t>След по-горе споменатите стъпки дойде време за същинската работа по кода. Всеки се зае със своите задачи и</w:t>
      </w:r>
      <w:r w:rsidR="00B107DE">
        <w:t xml:space="preserve"> периодично се</w:t>
      </w:r>
      <w:r>
        <w:t xml:space="preserve"> срещ</w:t>
      </w:r>
      <w:r w:rsidR="00B107DE">
        <w:t>ахме</w:t>
      </w:r>
      <w:r>
        <w:t xml:space="preserve"> в Microsoft</w:t>
      </w:r>
      <w:r w:rsidRPr="002E0E9D">
        <w:t xml:space="preserve"> </w:t>
      </w:r>
      <w:proofErr w:type="spellStart"/>
      <w:r>
        <w:t>Teams</w:t>
      </w:r>
      <w:proofErr w:type="spellEnd"/>
      <w:r>
        <w:t xml:space="preserve">, </w:t>
      </w:r>
      <w:r w:rsidR="00B107DE">
        <w:t>за да обсъдим</w:t>
      </w:r>
      <w:r>
        <w:t xml:space="preserve"> как върви процесът на работа, различни проблеми, с които сме се сблъскали, и </w:t>
      </w:r>
      <w:r w:rsidR="00B107DE">
        <w:t>да ги</w:t>
      </w:r>
      <w:r>
        <w:t xml:space="preserve"> </w:t>
      </w:r>
      <w:r w:rsidR="00B107DE">
        <w:t xml:space="preserve">разрешим </w:t>
      </w:r>
      <w:r>
        <w:t>своевременно.</w:t>
      </w:r>
    </w:p>
    <w:p w14:paraId="63D9BBE1" w14:textId="77777777" w:rsidR="006D3A62" w:rsidRPr="00AA02B7" w:rsidRDefault="006D3A62" w:rsidP="006D3A62">
      <w:pPr>
        <w:pStyle w:val="Heading3"/>
        <w:numPr>
          <w:ilvl w:val="2"/>
          <w:numId w:val="2"/>
        </w:numPr>
      </w:pPr>
      <w:bookmarkStart w:id="11" w:name="_Toc87189876"/>
      <w:bookmarkStart w:id="12" w:name="_Toc95894017"/>
      <w:r w:rsidRPr="00AA02B7">
        <w:t>Презентиране</w:t>
      </w:r>
      <w:bookmarkEnd w:id="11"/>
      <w:bookmarkEnd w:id="12"/>
    </w:p>
    <w:p w14:paraId="3309A1FF" w14:textId="4970F812" w:rsidR="006D3A62" w:rsidRDefault="006D3A62" w:rsidP="007F0434">
      <w:pPr>
        <w:ind w:firstLine="720"/>
      </w:pPr>
      <w:r>
        <w:t>Последния етап от разработката на проект е неговата защита.</w:t>
      </w:r>
    </w:p>
    <w:p w14:paraId="0DE994F2" w14:textId="77777777" w:rsidR="00FF33E0" w:rsidRDefault="00FF33E0" w:rsidP="007F0434">
      <w:pPr>
        <w:ind w:firstLine="720"/>
      </w:pPr>
    </w:p>
    <w:p w14:paraId="139885C3" w14:textId="77777777" w:rsidR="006D3A62" w:rsidRPr="00AA02B7" w:rsidRDefault="006D3A62" w:rsidP="006D3A62">
      <w:pPr>
        <w:pStyle w:val="Heading2"/>
        <w:numPr>
          <w:ilvl w:val="1"/>
          <w:numId w:val="2"/>
        </w:numPr>
      </w:pPr>
      <w:bookmarkStart w:id="13" w:name="_Toc87189877"/>
      <w:bookmarkStart w:id="14" w:name="_Toc95894018"/>
      <w:r w:rsidRPr="00AA02B7">
        <w:lastRenderedPageBreak/>
        <w:t>Трудности</w:t>
      </w:r>
      <w:bookmarkEnd w:id="13"/>
      <w:bookmarkEnd w:id="14"/>
    </w:p>
    <w:p w14:paraId="5D504050" w14:textId="77777777" w:rsidR="006D3A62" w:rsidRDefault="006D3A62" w:rsidP="006D3A62">
      <w:r>
        <w:t>По време на разработката на проекта не се срещнахме с особено много проблеми.</w:t>
      </w:r>
    </w:p>
    <w:p w14:paraId="6AC018EC" w14:textId="77777777" w:rsidR="006D3A62" w:rsidRPr="00AA02B7" w:rsidRDefault="006D3A62" w:rsidP="006D3A62">
      <w:pPr>
        <w:pStyle w:val="Heading2"/>
        <w:numPr>
          <w:ilvl w:val="1"/>
          <w:numId w:val="2"/>
        </w:numPr>
      </w:pPr>
      <w:bookmarkStart w:id="15" w:name="_Toc87189878"/>
      <w:bookmarkStart w:id="16" w:name="_Toc95894019"/>
      <w:r w:rsidRPr="00AA02B7">
        <w:t>Заключение</w:t>
      </w:r>
      <w:bookmarkEnd w:id="15"/>
      <w:bookmarkEnd w:id="16"/>
    </w:p>
    <w:p w14:paraId="0F0A1CA8" w14:textId="6D6A9BE5" w:rsidR="00B42FF6" w:rsidRDefault="006D3A62" w:rsidP="007F0434">
      <w:r>
        <w:t>В рамките на</w:t>
      </w:r>
      <w:r w:rsidR="007F0434">
        <w:t xml:space="preserve"> зададения</w:t>
      </w:r>
      <w:r>
        <w:t xml:space="preserve"> срок, създадохме ефективна</w:t>
      </w:r>
      <w:r w:rsidR="007F0434">
        <w:t xml:space="preserve"> и интуитивна програ</w:t>
      </w:r>
      <w:r w:rsidR="00774376">
        <w:t>ма</w:t>
      </w:r>
      <w:r w:rsidR="00B42FF6">
        <w:br w:type="page"/>
      </w:r>
    </w:p>
    <w:p w14:paraId="2DEB8F50" w14:textId="77777777" w:rsidR="007F370E" w:rsidRDefault="007F370E" w:rsidP="007F0434"/>
    <w:p w14:paraId="5B30163B" w14:textId="6EB97F80" w:rsidR="003019E8" w:rsidRDefault="003019E8" w:rsidP="003019E8">
      <w:pPr>
        <w:pStyle w:val="Heading1"/>
        <w:numPr>
          <w:ilvl w:val="0"/>
          <w:numId w:val="2"/>
        </w:numPr>
      </w:pPr>
      <w:bookmarkStart w:id="17" w:name="_Toc95894020"/>
      <w:r>
        <w:t>Използвани функции</w:t>
      </w:r>
      <w:bookmarkEnd w:id="17"/>
    </w:p>
    <w:p w14:paraId="5D5D3F0B" w14:textId="07766136" w:rsidR="00AE1CB8" w:rsidRPr="00AE1CB8" w:rsidRDefault="00352BB6" w:rsidP="00AE1CB8">
      <w:pPr>
        <w:pStyle w:val="Heading2"/>
        <w:rPr>
          <w:lang w:val="ru-RU"/>
        </w:rPr>
      </w:pPr>
      <w:bookmarkStart w:id="18" w:name="_Toc95894021"/>
      <w:r>
        <w:t>4</w:t>
      </w:r>
      <w:r w:rsidR="00AE1CB8">
        <w:t xml:space="preserve">.1 </w:t>
      </w:r>
      <w:r w:rsidR="00AE1CB8">
        <w:rPr>
          <w:lang w:val="en-US"/>
        </w:rPr>
        <w:t>Back</w:t>
      </w:r>
      <w:r w:rsidR="004A0F2F">
        <w:t>-</w:t>
      </w:r>
      <w:r w:rsidR="00E50C86">
        <w:rPr>
          <w:lang w:val="en-US"/>
        </w:rPr>
        <w:t>E</w:t>
      </w:r>
      <w:r w:rsidR="00AE1CB8">
        <w:rPr>
          <w:lang w:val="en-US"/>
        </w:rPr>
        <w:t>nd</w:t>
      </w:r>
      <w:bookmarkEnd w:id="1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6114"/>
        <w:gridCol w:w="3956"/>
      </w:tblGrid>
      <w:tr w:rsidR="003150E3" w:rsidRPr="00C53BCF" w14:paraId="2B4F1512" w14:textId="2C9BFC3E" w:rsidTr="00C53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140F557B" w14:textId="60D8B4C3" w:rsidR="003150E3" w:rsidRPr="00C53BCF" w:rsidRDefault="005E2233" w:rsidP="00234EDF">
            <w:pPr>
              <w:jc w:val="center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00"/>
              </w:rPr>
              <w:t>Име на функция</w:t>
            </w:r>
          </w:p>
        </w:tc>
        <w:tc>
          <w:tcPr>
            <w:tcW w:w="3956" w:type="dxa"/>
          </w:tcPr>
          <w:p w14:paraId="7728A472" w14:textId="6CF8027E" w:rsidR="003150E3" w:rsidRPr="00C53BCF" w:rsidRDefault="00234EDF" w:rsidP="00234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B91AF"/>
                <w:lang w:val="ru-RU"/>
              </w:rPr>
            </w:pPr>
            <w:r w:rsidRPr="00C53BCF">
              <w:rPr>
                <w:color w:val="auto"/>
                <w:lang w:val="ru-RU"/>
              </w:rPr>
              <w:t>предназначение</w:t>
            </w:r>
          </w:p>
        </w:tc>
      </w:tr>
      <w:tr w:rsidR="005E2233" w:rsidRPr="00C53BCF" w14:paraId="0E01A48D" w14:textId="77777777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58E1EFC0" w14:textId="463B7A57" w:rsidR="005E2233" w:rsidRPr="00C53BCF" w:rsidRDefault="005E2233" w:rsidP="00234EDF">
            <w:pPr>
              <w:rPr>
                <w:rFonts w:ascii="Cascadia Mono" w:hAnsi="Cascadia Mono" w:cs="Cascadia Mono"/>
                <w:color w:val="2B91AF"/>
              </w:rPr>
            </w:pPr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*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takeInput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</w:p>
        </w:tc>
        <w:tc>
          <w:tcPr>
            <w:tcW w:w="3956" w:type="dxa"/>
          </w:tcPr>
          <w:p w14:paraId="6EB76DF1" w14:textId="5636F0D1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BCF">
              <w:t>иска потребителя за информация</w:t>
            </w:r>
          </w:p>
        </w:tc>
      </w:tr>
      <w:tr w:rsidR="005E2233" w:rsidRPr="00C53BCF" w14:paraId="488728EF" w14:textId="6D39A604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13E80EA9" w14:textId="2F53B6CD" w:rsidR="005E2233" w:rsidRPr="00C53BCF" w:rsidRDefault="005E2233" w:rsidP="00234EDF"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navigateToBegining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</w:p>
        </w:tc>
        <w:tc>
          <w:tcPr>
            <w:tcW w:w="3956" w:type="dxa"/>
          </w:tcPr>
          <w:p w14:paraId="57A2EA5A" w14:textId="7D0CD428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дава ни началото на листа</w:t>
            </w:r>
          </w:p>
        </w:tc>
      </w:tr>
      <w:tr w:rsidR="005E2233" w:rsidRPr="00C53BCF" w14:paraId="47E4735C" w14:textId="20056520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043A33DE" w14:textId="3998932A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navigateToEnd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</w:p>
        </w:tc>
        <w:tc>
          <w:tcPr>
            <w:tcW w:w="3956" w:type="dxa"/>
          </w:tcPr>
          <w:p w14:paraId="0A053BB8" w14:textId="6F693199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дава ни края на листа</w:t>
            </w:r>
          </w:p>
        </w:tc>
      </w:tr>
      <w:tr w:rsidR="005E2233" w:rsidRPr="00C53BCF" w14:paraId="2461E2E4" w14:textId="727E0B89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02878765" w14:textId="2D52910B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countNodes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688D701E" w14:textId="1F8F6E3A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връща броя на елементите в листа</w:t>
            </w:r>
          </w:p>
        </w:tc>
      </w:tr>
      <w:tr w:rsidR="005E2233" w:rsidRPr="00C53BCF" w14:paraId="4F99C5B9" w14:textId="4C3FAC67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6DBEE666" w14:textId="53932438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printNode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41C5B7D8" w14:textId="2430FDB3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принтира специфичен елемент от листа</w:t>
            </w:r>
          </w:p>
        </w:tc>
      </w:tr>
      <w:tr w:rsidR="005E2233" w:rsidRPr="00C53BCF" w14:paraId="30100D71" w14:textId="002F9199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02451A56" w14:textId="4EE14E49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printAllNodes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3BF15088" w14:textId="24C1CA78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C53BCF">
              <w:t>принтира всички елементи</w:t>
            </w:r>
          </w:p>
        </w:tc>
      </w:tr>
      <w:tr w:rsidR="005E2233" w:rsidRPr="00C53BCF" w14:paraId="2157DFAA" w14:textId="003AB7C2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0882EA01" w14:textId="34852D79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printSpecificEraNodes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00"/>
              </w:rPr>
              <w:t>std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::</w:t>
            </w:r>
            <w:r w:rsidRPr="00C53BCF">
              <w:rPr>
                <w:rFonts w:ascii="Cascadia Mono" w:hAnsi="Cascadia Mono" w:cs="Cascadia Mono"/>
                <w:color w:val="2B91AF"/>
              </w:rPr>
              <w:t>string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sEra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67A84020" w14:textId="105D822B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C53BCF">
              <w:t>принтира всички елементи от определена ера</w:t>
            </w:r>
          </w:p>
        </w:tc>
      </w:tr>
      <w:tr w:rsidR="005E2233" w:rsidRPr="00C53BCF" w14:paraId="12ED320C" w14:textId="2631954F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0F0D7925" w14:textId="742E4475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printSpecificTagNodes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00"/>
              </w:rPr>
              <w:t>std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::</w:t>
            </w:r>
            <w:r w:rsidRPr="00C53BCF">
              <w:rPr>
                <w:rFonts w:ascii="Cascadia Mono" w:hAnsi="Cascadia Mono" w:cs="Cascadia Mono"/>
                <w:color w:val="2B91AF"/>
              </w:rPr>
              <w:t>string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sTag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5739ABEC" w14:textId="0E9AC5B0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C53BCF">
              <w:t>принтира всички елементи от определен таг</w:t>
            </w:r>
          </w:p>
        </w:tc>
      </w:tr>
      <w:tr w:rsidR="005E2233" w:rsidRPr="00C53BCF" w14:paraId="590A3654" w14:textId="6B1ADD81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019C0220" w14:textId="2E0543FA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sortNodesByDate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</w:rPr>
              <w:t>);</w:t>
            </w:r>
          </w:p>
        </w:tc>
        <w:tc>
          <w:tcPr>
            <w:tcW w:w="3956" w:type="dxa"/>
          </w:tcPr>
          <w:p w14:paraId="00B09321" w14:textId="7267B83E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C53BCF">
              <w:t>сортира по дата</w:t>
            </w:r>
          </w:p>
        </w:tc>
      </w:tr>
      <w:tr w:rsidR="005E2233" w:rsidRPr="00C53BCF" w14:paraId="01BF6B7E" w14:textId="75E151B8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601ADDE4" w14:textId="1B0D90E2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assignEra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6008EA0E" w14:textId="6FB33E60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автоматично придава ера на елемент</w:t>
            </w:r>
          </w:p>
        </w:tc>
      </w:tr>
      <w:tr w:rsidR="005E2233" w:rsidRPr="00C53BCF" w14:paraId="6A23D175" w14:textId="076CDD46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7C2D1FA4" w14:textId="727BF761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assignAllEras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</w:p>
        </w:tc>
        <w:tc>
          <w:tcPr>
            <w:tcW w:w="3956" w:type="dxa"/>
          </w:tcPr>
          <w:p w14:paraId="767169CB" w14:textId="742C23EA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автоматично придава ера на всички елементи</w:t>
            </w:r>
          </w:p>
        </w:tc>
      </w:tr>
      <w:tr w:rsidR="005E2233" w:rsidRPr="00C53BCF" w14:paraId="596B2485" w14:textId="62C5617B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655A6F42" w14:textId="18CE36CE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assignTag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</w:p>
        </w:tc>
        <w:tc>
          <w:tcPr>
            <w:tcW w:w="3956" w:type="dxa"/>
          </w:tcPr>
          <w:p w14:paraId="4939969B" w14:textId="106FC012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автоматично придава таг на елемент</w:t>
            </w:r>
          </w:p>
        </w:tc>
      </w:tr>
      <w:tr w:rsidR="005E2233" w:rsidRPr="00C53BCF" w14:paraId="1E5E6260" w14:textId="7A06F572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46113D02" w14:textId="3A194C56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assignAllTags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</w:p>
        </w:tc>
        <w:tc>
          <w:tcPr>
            <w:tcW w:w="3956" w:type="dxa"/>
          </w:tcPr>
          <w:p w14:paraId="78030B39" w14:textId="75E29BF3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автоматично придава таг на всички елементи</w:t>
            </w:r>
          </w:p>
        </w:tc>
      </w:tr>
      <w:tr w:rsidR="005E2233" w:rsidRPr="00C53BCF" w14:paraId="2845B3B8" w14:textId="1D1BC7A1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2098FD9A" w14:textId="77924E5D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prependNode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</w:p>
        </w:tc>
        <w:tc>
          <w:tcPr>
            <w:tcW w:w="3956" w:type="dxa"/>
          </w:tcPr>
          <w:p w14:paraId="4DC631B2" w14:textId="7CBF8E12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поставя елемент в началото на листа</w:t>
            </w:r>
          </w:p>
        </w:tc>
      </w:tr>
      <w:tr w:rsidR="005E2233" w:rsidRPr="00C53BCF" w14:paraId="1259CF1C" w14:textId="7558211D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1B7FD6A2" w14:textId="42D53ECB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appendNode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</w:p>
        </w:tc>
        <w:tc>
          <w:tcPr>
            <w:tcW w:w="3956" w:type="dxa"/>
          </w:tcPr>
          <w:p w14:paraId="50FB4999" w14:textId="5985EC03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поставя елемент в края на листа</w:t>
            </w:r>
          </w:p>
        </w:tc>
      </w:tr>
      <w:tr w:rsidR="005E2233" w:rsidRPr="00C53BCF" w14:paraId="283D5774" w14:textId="24D43956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11CAB2E3" w14:textId="2E0A6255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editNode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7CA85F6C" w14:textId="7174D16B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lang w:val="ru-RU"/>
              </w:rPr>
            </w:pPr>
            <w:r w:rsidRPr="00C53BCF">
              <w:t>променя определен елемент</w:t>
            </w:r>
          </w:p>
        </w:tc>
      </w:tr>
      <w:tr w:rsidR="005E2233" w:rsidRPr="00C53BCF" w14:paraId="5B8373CA" w14:textId="2CAFBB65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4BCB90EB" w14:textId="09D6D913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</w:pPr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searchByTag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start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00"/>
              </w:rPr>
              <w:t>std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::</w:t>
            </w:r>
            <w:r w:rsidRPr="00C53BCF">
              <w:rPr>
                <w:rFonts w:ascii="Cascadia Mono" w:hAnsi="Cascadia Mono" w:cs="Cascadia Mono"/>
                <w:color w:val="2B91AF"/>
              </w:rPr>
              <w:t>string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sTag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6CB4D3DA" w14:textId="323D9E21" w:rsidR="005E2233" w:rsidRPr="00C53BCF" w:rsidRDefault="005E2233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B91AF"/>
              </w:rPr>
            </w:pPr>
            <w:r w:rsidRPr="00C53BCF">
              <w:t>търси следващия елемент с определен таг</w:t>
            </w:r>
          </w:p>
        </w:tc>
      </w:tr>
      <w:tr w:rsidR="005E2233" w:rsidRPr="00C53BCF" w14:paraId="7044094B" w14:textId="3CA2D500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1D2003F1" w14:textId="125273E3" w:rsidR="005E2233" w:rsidRPr="00C53BCF" w:rsidRDefault="005E2233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searchByEra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00"/>
              </w:rPr>
              <w:t>std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::</w:t>
            </w:r>
            <w:r w:rsidRPr="00C53BCF">
              <w:rPr>
                <w:rFonts w:ascii="Cascadia Mono" w:hAnsi="Cascadia Mono" w:cs="Cascadia Mono"/>
                <w:color w:val="2B91AF"/>
              </w:rPr>
              <w:t>string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sEra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4DD22BC7" w14:textId="45E39FD6" w:rsidR="005E2233" w:rsidRPr="00C53BCF" w:rsidRDefault="005E2233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B91AF"/>
              </w:rPr>
            </w:pPr>
            <w:r w:rsidRPr="00C53BCF">
              <w:t>т</w:t>
            </w:r>
            <w:r w:rsidRPr="00C53BCF">
              <w:t>ърси следващия елемент с определена ера</w:t>
            </w:r>
          </w:p>
        </w:tc>
      </w:tr>
      <w:tr w:rsidR="00234EDF" w:rsidRPr="00C53BCF" w14:paraId="00BE8C2D" w14:textId="77777777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1C392379" w14:textId="7EBD7C81" w:rsidR="00234EDF" w:rsidRPr="00C53BCF" w:rsidRDefault="00234EDF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2B91AF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searchByTitle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00"/>
              </w:rPr>
              <w:t>std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::</w:t>
            </w:r>
            <w:r w:rsidRPr="00C53BCF">
              <w:rPr>
                <w:rFonts w:ascii="Cascadia Mono" w:hAnsi="Cascadia Mono" w:cs="Cascadia Mono"/>
                <w:color w:val="2B91AF"/>
              </w:rPr>
              <w:t>string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sTitle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218F0201" w14:textId="77777777" w:rsidR="00234EDF" w:rsidRPr="00C53BCF" w:rsidRDefault="00234ED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lang w:val="bg-BG"/>
              </w:rPr>
            </w:pPr>
            <w:proofErr w:type="spellStart"/>
            <w:r w:rsidRPr="00C53BCF">
              <w:t>търси</w:t>
            </w:r>
            <w:proofErr w:type="spellEnd"/>
            <w:r w:rsidRPr="00C53BCF">
              <w:t xml:space="preserve"> </w:t>
            </w:r>
            <w:proofErr w:type="spellStart"/>
            <w:r w:rsidRPr="00C53BCF">
              <w:t>елемент</w:t>
            </w:r>
            <w:proofErr w:type="spellEnd"/>
            <w:r w:rsidRPr="00C53BCF">
              <w:t xml:space="preserve"> с </w:t>
            </w:r>
            <w:proofErr w:type="spellStart"/>
            <w:r w:rsidRPr="00C53BCF">
              <w:t>определено</w:t>
            </w:r>
            <w:proofErr w:type="spellEnd"/>
            <w:r w:rsidRPr="00C53BCF">
              <w:t xml:space="preserve"> </w:t>
            </w:r>
            <w:proofErr w:type="spellStart"/>
            <w:r w:rsidRPr="00C53BCF">
              <w:t>заглавие</w:t>
            </w:r>
            <w:proofErr w:type="spellEnd"/>
          </w:p>
          <w:p w14:paraId="5712A130" w14:textId="77777777" w:rsidR="00234EDF" w:rsidRPr="00C53BCF" w:rsidRDefault="00234ED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4EDF" w:rsidRPr="00C53BCF" w14:paraId="75145815" w14:textId="77777777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0662B309" w14:textId="5FAE76C0" w:rsidR="00234EDF" w:rsidRPr="00C53BCF" w:rsidRDefault="00234EDF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2B91AF"/>
              </w:rPr>
            </w:pPr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searchNodeByPosition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808080"/>
              </w:rPr>
              <w:t>n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</w:t>
            </w:r>
          </w:p>
        </w:tc>
        <w:tc>
          <w:tcPr>
            <w:tcW w:w="3956" w:type="dxa"/>
          </w:tcPr>
          <w:p w14:paraId="137B1D01" w14:textId="20BDBA26" w:rsidR="00234EDF" w:rsidRPr="00C53BCF" w:rsidRDefault="00234ED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C53BCF">
              <w:rPr>
                <w:lang w:val="ru-RU"/>
              </w:rPr>
              <w:t>търси</w:t>
            </w:r>
            <w:proofErr w:type="spellEnd"/>
            <w:r w:rsidRPr="00C53BCF">
              <w:rPr>
                <w:lang w:val="ru-RU"/>
              </w:rPr>
              <w:t xml:space="preserve"> </w:t>
            </w:r>
            <w:proofErr w:type="spellStart"/>
            <w:r w:rsidRPr="00C53BCF">
              <w:rPr>
                <w:lang w:val="ru-RU"/>
              </w:rPr>
              <w:t>елемент</w:t>
            </w:r>
            <w:proofErr w:type="spellEnd"/>
            <w:r w:rsidRPr="00C53BCF">
              <w:rPr>
                <w:lang w:val="ru-RU"/>
              </w:rPr>
              <w:t xml:space="preserve"> по </w:t>
            </w:r>
            <w:proofErr w:type="spellStart"/>
            <w:r w:rsidRPr="00C53BCF">
              <w:rPr>
                <w:lang w:val="ru-RU"/>
              </w:rPr>
              <w:t>неговата</w:t>
            </w:r>
            <w:proofErr w:type="spellEnd"/>
            <w:r w:rsidRPr="00C53BCF">
              <w:rPr>
                <w:lang w:val="ru-RU"/>
              </w:rPr>
              <w:t xml:space="preserve"> позиция</w:t>
            </w:r>
          </w:p>
        </w:tc>
      </w:tr>
      <w:tr w:rsidR="00234EDF" w:rsidRPr="00C53BCF" w14:paraId="2FDDE0F1" w14:textId="77777777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3C6A1983" w14:textId="0A78F942" w:rsidR="00234EDF" w:rsidRPr="00C53BCF" w:rsidRDefault="00234EDF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2B91AF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deleteNthNode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*&amp;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808080"/>
              </w:rPr>
              <w:t>n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568F7260" w14:textId="77777777" w:rsidR="00234EDF" w:rsidRPr="00C53BCF" w:rsidRDefault="00234ED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C53BCF">
              <w:rPr>
                <w:lang w:val="ru-RU"/>
              </w:rPr>
              <w:t>изтриване</w:t>
            </w:r>
            <w:proofErr w:type="spellEnd"/>
            <w:r w:rsidRPr="00C53BCF">
              <w:rPr>
                <w:lang w:val="ru-RU"/>
              </w:rPr>
              <w:t xml:space="preserve"> на определен </w:t>
            </w:r>
            <w:proofErr w:type="spellStart"/>
            <w:r w:rsidRPr="00C53BCF">
              <w:rPr>
                <w:lang w:val="ru-RU"/>
              </w:rPr>
              <w:t>елемент</w:t>
            </w:r>
            <w:proofErr w:type="spellEnd"/>
            <w:r w:rsidRPr="00C53BCF">
              <w:rPr>
                <w:lang w:val="ru-RU"/>
              </w:rPr>
              <w:t xml:space="preserve"> </w:t>
            </w:r>
            <w:proofErr w:type="gramStart"/>
            <w:r w:rsidRPr="00C53BCF">
              <w:rPr>
                <w:lang w:val="ru-RU"/>
              </w:rPr>
              <w:t>по позиция</w:t>
            </w:r>
            <w:proofErr w:type="gramEnd"/>
          </w:p>
          <w:p w14:paraId="4D617BF9" w14:textId="77777777" w:rsidR="00234EDF" w:rsidRPr="00C53BCF" w:rsidRDefault="00234ED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234EDF" w:rsidRPr="00C53BCF" w14:paraId="20A63085" w14:textId="77777777" w:rsidTr="00C53B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2A6E12D5" w14:textId="7AC11692" w:rsidR="00234EDF" w:rsidRPr="00C53BCF" w:rsidRDefault="00234EDF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deleteNode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*&amp;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5BD54ADF" w14:textId="1156CD47" w:rsidR="00234EDF" w:rsidRPr="00C53BCF" w:rsidRDefault="00234ED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C53BCF">
              <w:t>изтриване</w:t>
            </w:r>
            <w:proofErr w:type="spellEnd"/>
            <w:r w:rsidRPr="00C53BCF">
              <w:t xml:space="preserve"> </w:t>
            </w:r>
            <w:proofErr w:type="spellStart"/>
            <w:r w:rsidRPr="00C53BCF">
              <w:t>на</w:t>
            </w:r>
            <w:proofErr w:type="spellEnd"/>
            <w:r w:rsidRPr="00C53BCF">
              <w:t xml:space="preserve"> </w:t>
            </w:r>
            <w:proofErr w:type="spellStart"/>
            <w:r w:rsidRPr="00C53BCF">
              <w:t>даден</w:t>
            </w:r>
            <w:proofErr w:type="spellEnd"/>
            <w:r w:rsidRPr="00C53BCF">
              <w:t xml:space="preserve"> </w:t>
            </w:r>
            <w:proofErr w:type="spellStart"/>
            <w:r w:rsidRPr="00C53BCF">
              <w:t>елемент</w:t>
            </w:r>
            <w:proofErr w:type="spellEnd"/>
          </w:p>
        </w:tc>
      </w:tr>
      <w:tr w:rsidR="00234EDF" w:rsidRPr="00C53BCF" w14:paraId="596C9BA0" w14:textId="77777777" w:rsidTr="00C53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4" w:type="dxa"/>
          </w:tcPr>
          <w:p w14:paraId="2EE8B804" w14:textId="6557C727" w:rsidR="00234EDF" w:rsidRPr="00C53BCF" w:rsidRDefault="00234EDF" w:rsidP="00234ED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lastRenderedPageBreak/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deleteAllNodes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</w:p>
        </w:tc>
        <w:tc>
          <w:tcPr>
            <w:tcW w:w="3956" w:type="dxa"/>
          </w:tcPr>
          <w:p w14:paraId="30E8435A" w14:textId="55781CE3" w:rsidR="00234EDF" w:rsidRPr="00C53BCF" w:rsidRDefault="00234ED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C53BCF">
              <w:t>изтриване</w:t>
            </w:r>
            <w:proofErr w:type="spellEnd"/>
            <w:r w:rsidRPr="00C53BCF">
              <w:t xml:space="preserve"> </w:t>
            </w:r>
            <w:proofErr w:type="spellStart"/>
            <w:r w:rsidRPr="00C53BCF">
              <w:t>на</w:t>
            </w:r>
            <w:proofErr w:type="spellEnd"/>
            <w:r w:rsidRPr="00C53BCF">
              <w:t xml:space="preserve"> </w:t>
            </w:r>
            <w:proofErr w:type="spellStart"/>
            <w:r w:rsidRPr="00C53BCF">
              <w:t>всички</w:t>
            </w:r>
            <w:proofErr w:type="spellEnd"/>
            <w:r w:rsidRPr="00C53BCF">
              <w:t xml:space="preserve"> </w:t>
            </w:r>
            <w:proofErr w:type="spellStart"/>
            <w:r w:rsidRPr="00C53BCF">
              <w:t>елементи</w:t>
            </w:r>
            <w:proofErr w:type="spellEnd"/>
          </w:p>
        </w:tc>
      </w:tr>
    </w:tbl>
    <w:p w14:paraId="640178DF" w14:textId="77777777" w:rsidR="003019E8" w:rsidRPr="00E50C86" w:rsidRDefault="003019E8" w:rsidP="00301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</w:rPr>
      </w:pPr>
    </w:p>
    <w:p w14:paraId="31A66DD4" w14:textId="1F046A80" w:rsidR="00E50C86" w:rsidRDefault="00352BB6" w:rsidP="00E50C86">
      <w:pPr>
        <w:pStyle w:val="Heading2"/>
        <w:rPr>
          <w:lang w:val="en-US"/>
        </w:rPr>
      </w:pPr>
      <w:bookmarkStart w:id="19" w:name="_Toc95894022"/>
      <w:r>
        <w:t>4</w:t>
      </w:r>
      <w:r w:rsidR="00E50C86">
        <w:rPr>
          <w:lang w:val="en-US"/>
        </w:rPr>
        <w:t>.2 Front</w:t>
      </w:r>
      <w:r w:rsidR="004A0F2F">
        <w:t>-</w:t>
      </w:r>
      <w:r w:rsidR="00E50C86">
        <w:rPr>
          <w:lang w:val="en-US"/>
        </w:rPr>
        <w:t>End</w:t>
      </w:r>
      <w:bookmarkEnd w:id="19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A0F2F" w:rsidRPr="00C53BCF" w14:paraId="032EB282" w14:textId="77777777" w:rsidTr="007F3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F5EB387" w14:textId="0CEB08CA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scadia Mono" w:hAnsi="Cascadia Mono" w:cs="Cascadia Mono"/>
                <w:color w:val="000000"/>
              </w:rPr>
            </w:pPr>
            <w:proofErr w:type="spellStart"/>
            <w:r w:rsidRPr="00C53BCF">
              <w:rPr>
                <w:rFonts w:ascii="Cascadia Mono" w:hAnsi="Cascadia Mono" w:cs="Cascadia Mono"/>
                <w:color w:val="000000"/>
              </w:rPr>
              <w:t>Име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53BCF">
              <w:rPr>
                <w:rFonts w:ascii="Cascadia Mono" w:hAnsi="Cascadia Mono" w:cs="Cascadia Mono"/>
                <w:color w:val="000000"/>
              </w:rPr>
              <w:t>на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r w:rsidRPr="00C53BCF">
              <w:rPr>
                <w:rFonts w:ascii="Cascadia Mono" w:hAnsi="Cascadia Mono" w:cs="Cascadia Mono"/>
                <w:color w:val="000000"/>
              </w:rPr>
              <w:t>функция</w:t>
            </w:r>
            <w:proofErr w:type="spellEnd"/>
          </w:p>
        </w:tc>
        <w:tc>
          <w:tcPr>
            <w:tcW w:w="5035" w:type="dxa"/>
          </w:tcPr>
          <w:p w14:paraId="5F19FDE9" w14:textId="2FBCF22B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olor w:val="000000"/>
                <w:lang w:val="ru-RU"/>
              </w:rPr>
            </w:pPr>
            <w:r w:rsidRPr="00C53BCF">
              <w:rPr>
                <w:color w:val="auto"/>
                <w:lang w:val="ru-RU"/>
              </w:rPr>
              <w:t>предназначение</w:t>
            </w:r>
          </w:p>
        </w:tc>
      </w:tr>
      <w:tr w:rsidR="004A0F2F" w:rsidRPr="00C53BCF" w14:paraId="2B142D9A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6150E34" w14:textId="43296497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getBack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0000FF"/>
              </w:rPr>
              <w:t>short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&amp; </w:t>
            </w:r>
            <w:r w:rsidRPr="00C53BCF">
              <w:rPr>
                <w:rFonts w:ascii="Cascadia Mono" w:hAnsi="Cascadia Mono" w:cs="Cascadia Mono"/>
                <w:color w:val="808080"/>
              </w:rPr>
              <w:t>choice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);   </w:t>
            </w:r>
          </w:p>
        </w:tc>
        <w:tc>
          <w:tcPr>
            <w:tcW w:w="5035" w:type="dxa"/>
          </w:tcPr>
          <w:p w14:paraId="50CEDD7F" w14:textId="0E504E93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 w:rsidRPr="00C53BCF">
              <w:rPr>
                <w:lang w:val="ru-RU"/>
              </w:rPr>
              <w:t>връща</w:t>
            </w:r>
            <w:proofErr w:type="spellEnd"/>
            <w:r w:rsidRPr="00C53BCF">
              <w:rPr>
                <w:lang w:val="ru-RU"/>
              </w:rPr>
              <w:t xml:space="preserve"> се </w:t>
            </w:r>
            <w:proofErr w:type="spellStart"/>
            <w:r w:rsidRPr="00C53BCF">
              <w:rPr>
                <w:lang w:val="ru-RU"/>
              </w:rPr>
              <w:t>към</w:t>
            </w:r>
            <w:proofErr w:type="spellEnd"/>
            <w:r w:rsidRPr="00C53BCF">
              <w:rPr>
                <w:lang w:val="ru-RU"/>
              </w:rPr>
              <w:t xml:space="preserve"> </w:t>
            </w:r>
            <w:proofErr w:type="spellStart"/>
            <w:r w:rsidRPr="00C53BCF">
              <w:rPr>
                <w:lang w:val="ru-RU"/>
              </w:rPr>
              <w:t>главното</w:t>
            </w:r>
            <w:proofErr w:type="spellEnd"/>
            <w:r w:rsidRPr="00C53BCF">
              <w:rPr>
                <w:lang w:val="ru-RU"/>
              </w:rPr>
              <w:t xml:space="preserve"> меню</w:t>
            </w:r>
          </w:p>
        </w:tc>
      </w:tr>
      <w:tr w:rsidR="004A0F2F" w:rsidRPr="00C53BCF" w14:paraId="07CC939D" w14:textId="77777777" w:rsidTr="007F37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182D70E" w14:textId="5B700245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showDeleteLogo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 </w:t>
            </w:r>
          </w:p>
        </w:tc>
        <w:tc>
          <w:tcPr>
            <w:tcW w:w="5035" w:type="dxa"/>
          </w:tcPr>
          <w:p w14:paraId="038105EA" w14:textId="73140ABF" w:rsidR="004A0F2F" w:rsidRPr="00C53BCF" w:rsidRDefault="004A0F2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53BCF">
              <w:t>показва дизайна за страницата за изтриване</w:t>
            </w:r>
          </w:p>
        </w:tc>
      </w:tr>
      <w:tr w:rsidR="004A0F2F" w:rsidRPr="00C53BCF" w14:paraId="04B531F5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E47AAF4" w14:textId="4E10313A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lang w:val="ru-RU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showSearchLogo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</w:p>
        </w:tc>
        <w:tc>
          <w:tcPr>
            <w:tcW w:w="5035" w:type="dxa"/>
          </w:tcPr>
          <w:p w14:paraId="2E761FF8" w14:textId="5E3D51EA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C53BCF">
              <w:t>показва дизайна за страницата за търсене</w:t>
            </w:r>
          </w:p>
        </w:tc>
      </w:tr>
      <w:tr w:rsidR="004A0F2F" w:rsidRPr="00C53BCF" w14:paraId="1CA79D7F" w14:textId="77777777" w:rsidTr="007F37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64A34B5" w14:textId="63FC7A63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lang w:val="ru-RU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showAddLogo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</w:p>
        </w:tc>
        <w:tc>
          <w:tcPr>
            <w:tcW w:w="5035" w:type="dxa"/>
          </w:tcPr>
          <w:p w14:paraId="57D4E024" w14:textId="67F012A9" w:rsidR="004A0F2F" w:rsidRPr="00C53BCF" w:rsidRDefault="004A0F2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53BCF">
              <w:t>показва дизайна за страницата за добавяне</w:t>
            </w:r>
          </w:p>
        </w:tc>
      </w:tr>
      <w:tr w:rsidR="004A0F2F" w:rsidRPr="00C53BCF" w14:paraId="1AA1FA57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551D180" w14:textId="03D3BF01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showPrintLogo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</w:p>
        </w:tc>
        <w:tc>
          <w:tcPr>
            <w:tcW w:w="5035" w:type="dxa"/>
          </w:tcPr>
          <w:p w14:paraId="0EDEF677" w14:textId="6D532A1B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C53BCF">
              <w:t>показва дизайна за страницата за принтиране</w:t>
            </w:r>
          </w:p>
        </w:tc>
      </w:tr>
      <w:tr w:rsidR="004A0F2F" w:rsidRPr="00C53BCF" w14:paraId="5ADD3A42" w14:textId="77777777" w:rsidTr="007F37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30D9D8B" w14:textId="715DD570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showEditLogo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</w:p>
        </w:tc>
        <w:tc>
          <w:tcPr>
            <w:tcW w:w="5035" w:type="dxa"/>
          </w:tcPr>
          <w:p w14:paraId="4C61B157" w14:textId="37D20E21" w:rsidR="004A0F2F" w:rsidRPr="00C53BCF" w:rsidRDefault="004A0F2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53BCF">
              <w:t>показва дизайна за страницата за променяне</w:t>
            </w:r>
          </w:p>
        </w:tc>
      </w:tr>
      <w:tr w:rsidR="004A0F2F" w:rsidRPr="00C53BCF" w14:paraId="605B4863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410E624" w14:textId="009C7B40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showTeamLogo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000000"/>
                <w:lang w:val="ru-RU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</w:p>
        </w:tc>
        <w:tc>
          <w:tcPr>
            <w:tcW w:w="5035" w:type="dxa"/>
          </w:tcPr>
          <w:p w14:paraId="4759F00F" w14:textId="0E30F47C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C53BCF">
              <w:t>показва дизайна за главното меню</w:t>
            </w:r>
          </w:p>
        </w:tc>
      </w:tr>
      <w:tr w:rsidR="004A0F2F" w:rsidRPr="00C53BCF" w14:paraId="06C24EC6" w14:textId="77777777" w:rsidTr="007F37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40DD1AE" w14:textId="5CD0F9CF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getSearchByEraDetails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 </w:t>
            </w:r>
          </w:p>
        </w:tc>
        <w:tc>
          <w:tcPr>
            <w:tcW w:w="5035" w:type="dxa"/>
          </w:tcPr>
          <w:p w14:paraId="513203A2" w14:textId="580C58AF" w:rsidR="004A0F2F" w:rsidRPr="00C53BCF" w:rsidRDefault="004A0F2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C53BCF">
              <w:t>иска вход име на ера и търси по тази ера</w:t>
            </w:r>
          </w:p>
        </w:tc>
      </w:tr>
      <w:tr w:rsidR="004A0F2F" w:rsidRPr="00C53BCF" w14:paraId="5E2E1882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754AB23" w14:textId="0E53B85B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getSearchByTagDetails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);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</w:p>
        </w:tc>
        <w:tc>
          <w:tcPr>
            <w:tcW w:w="5035" w:type="dxa"/>
          </w:tcPr>
          <w:p w14:paraId="36365A2C" w14:textId="3CD43700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BCF">
              <w:t>иска вход име на таг и търси по този таг</w:t>
            </w:r>
          </w:p>
        </w:tc>
      </w:tr>
      <w:tr w:rsidR="004A0F2F" w:rsidRPr="00C53BCF" w14:paraId="31F6781B" w14:textId="77777777" w:rsidTr="007F37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96F1ADB" w14:textId="5F392E43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getSearchByTitleDetails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</w:p>
        </w:tc>
        <w:tc>
          <w:tcPr>
            <w:tcW w:w="5035" w:type="dxa"/>
          </w:tcPr>
          <w:p w14:paraId="2665FF0E" w14:textId="2FB0B515" w:rsidR="004A0F2F" w:rsidRPr="00C53BCF" w:rsidRDefault="004A0F2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BCF">
              <w:t>иска вход заглави и търси даденото заглавие</w:t>
            </w:r>
          </w:p>
        </w:tc>
      </w:tr>
      <w:tr w:rsidR="004A0F2F" w:rsidRPr="00C53BCF" w14:paraId="02D1A088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76A6A3D" w14:textId="28A29349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showAddMenu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FF"/>
              </w:rPr>
              <w:t>short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&amp;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sChoice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 </w:t>
            </w:r>
          </w:p>
        </w:tc>
        <w:tc>
          <w:tcPr>
            <w:tcW w:w="5035" w:type="dxa"/>
          </w:tcPr>
          <w:p w14:paraId="287A9C79" w14:textId="7FF92A76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BCF">
              <w:t>показва менюто за добавяне</w:t>
            </w:r>
          </w:p>
        </w:tc>
      </w:tr>
      <w:tr w:rsidR="004A0F2F" w:rsidRPr="00C53BCF" w14:paraId="4C9695EB" w14:textId="77777777" w:rsidTr="007F37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F083B54" w14:textId="41AECC31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showSearchMenu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FF"/>
              </w:rPr>
              <w:t>short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&amp;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sChoice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</w:p>
        </w:tc>
        <w:tc>
          <w:tcPr>
            <w:tcW w:w="5035" w:type="dxa"/>
          </w:tcPr>
          <w:p w14:paraId="39D8C8A8" w14:textId="69DC3AC1" w:rsidR="004A0F2F" w:rsidRPr="00C53BCF" w:rsidRDefault="004A0F2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BCF">
              <w:t>показва менюто за търсене</w:t>
            </w:r>
          </w:p>
        </w:tc>
      </w:tr>
      <w:tr w:rsidR="004A0F2F" w:rsidRPr="00C53BCF" w14:paraId="59458A6F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8023DC0" w14:textId="4C22697C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showDeleteMenu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FF"/>
              </w:rPr>
              <w:t>short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&amp;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sChoice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</w:p>
        </w:tc>
        <w:tc>
          <w:tcPr>
            <w:tcW w:w="5035" w:type="dxa"/>
          </w:tcPr>
          <w:p w14:paraId="1907BF60" w14:textId="5F359635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BCF">
              <w:t>показва менюто за изтриване</w:t>
            </w:r>
          </w:p>
        </w:tc>
      </w:tr>
      <w:tr w:rsidR="004A0F2F" w:rsidRPr="00C53BCF" w14:paraId="087C5898" w14:textId="77777777" w:rsidTr="007F37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BDCA5E1" w14:textId="6CEC7475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showPrintMenu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FF"/>
              </w:rPr>
              <w:t>short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&amp;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sChoice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показва менюто за изтриване</w:t>
            </w:r>
          </w:p>
        </w:tc>
        <w:tc>
          <w:tcPr>
            <w:tcW w:w="5035" w:type="dxa"/>
          </w:tcPr>
          <w:p w14:paraId="3AD4959C" w14:textId="71EE004B" w:rsidR="004A0F2F" w:rsidRPr="00C53BCF" w:rsidRDefault="004A0F2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BCF">
              <w:t>показва менюто за изтриване</w:t>
            </w:r>
          </w:p>
        </w:tc>
      </w:tr>
      <w:tr w:rsidR="004A0F2F" w:rsidRPr="00C53BCF" w14:paraId="38722540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55F674F" w14:textId="672F7D55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showEditMenu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, </w:t>
            </w:r>
            <w:r w:rsidRPr="00C53BCF">
              <w:rPr>
                <w:rFonts w:ascii="Cascadia Mono" w:hAnsi="Cascadia Mono" w:cs="Cascadia Mono"/>
                <w:color w:val="0000FF"/>
              </w:rPr>
              <w:t>short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FF"/>
              </w:rPr>
              <w:t>int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&amp; </w:t>
            </w:r>
            <w:proofErr w:type="spellStart"/>
            <w:r w:rsidRPr="00C53BCF">
              <w:rPr>
                <w:rFonts w:ascii="Cascadia Mono" w:hAnsi="Cascadia Mono" w:cs="Cascadia Mono"/>
                <w:color w:val="808080"/>
              </w:rPr>
              <w:t>sChoice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</w:p>
        </w:tc>
        <w:tc>
          <w:tcPr>
            <w:tcW w:w="5035" w:type="dxa"/>
          </w:tcPr>
          <w:p w14:paraId="580AFBFE" w14:textId="23E817FF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BCF">
              <w:t>показва менюто за обработване</w:t>
            </w:r>
          </w:p>
        </w:tc>
      </w:tr>
      <w:tr w:rsidR="004A0F2F" w:rsidRPr="00C53BCF" w14:paraId="39382204" w14:textId="77777777" w:rsidTr="007F370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E0BEA42" w14:textId="236B800A" w:rsidR="004A0F2F" w:rsidRPr="00C53BCF" w:rsidRDefault="004A0F2F" w:rsidP="004A0F2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</w:rPr>
            </w:pPr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showMainMenu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</w:t>
            </w:r>
          </w:p>
        </w:tc>
        <w:tc>
          <w:tcPr>
            <w:tcW w:w="5035" w:type="dxa"/>
          </w:tcPr>
          <w:p w14:paraId="7A26AFED" w14:textId="6E1BB342" w:rsidR="004A0F2F" w:rsidRPr="00C53BCF" w:rsidRDefault="004A0F2F" w:rsidP="007F3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BCF">
              <w:t>показва главното меню</w:t>
            </w:r>
          </w:p>
        </w:tc>
      </w:tr>
      <w:tr w:rsidR="004A0F2F" w:rsidRPr="00C53BCF" w14:paraId="4B1E78E1" w14:textId="77777777" w:rsidTr="007F3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97DC44D" w14:textId="0E5DDBBE" w:rsidR="004A0F2F" w:rsidRPr="00C53BCF" w:rsidRDefault="004A0F2F" w:rsidP="004A0F2F">
            <w:r w:rsidRPr="00C53BCF">
              <w:rPr>
                <w:rFonts w:ascii="Cascadia Mono" w:hAnsi="Cascadia Mono" w:cs="Cascadia Mono"/>
                <w:color w:val="0000FF"/>
              </w:rPr>
              <w:t>void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 </w:t>
            </w:r>
            <w:proofErr w:type="spellStart"/>
            <w:proofErr w:type="gramStart"/>
            <w:r w:rsidRPr="00C53BCF">
              <w:rPr>
                <w:rFonts w:ascii="Cascadia Mono" w:hAnsi="Cascadia Mono" w:cs="Cascadia Mono"/>
                <w:color w:val="000000"/>
              </w:rPr>
              <w:t>startApp</w:t>
            </w:r>
            <w:proofErr w:type="spellEnd"/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(</w:t>
            </w:r>
            <w:proofErr w:type="gramEnd"/>
            <w:r w:rsidRPr="00C53BCF">
              <w:rPr>
                <w:rFonts w:ascii="Cascadia Mono" w:hAnsi="Cascadia Mono" w:cs="Cascadia Mono"/>
                <w:color w:val="2B91AF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 xml:space="preserve">** </w:t>
            </w:r>
            <w:r w:rsidRPr="00C53BCF">
              <w:rPr>
                <w:rFonts w:ascii="Cascadia Mono" w:hAnsi="Cascadia Mono" w:cs="Cascadia Mono"/>
                <w:color w:val="808080"/>
              </w:rPr>
              <w:t>node</w:t>
            </w:r>
            <w:r w:rsidRPr="00C53BCF">
              <w:rPr>
                <w:rFonts w:ascii="Cascadia Mono" w:hAnsi="Cascadia Mono" w:cs="Cascadia Mono"/>
                <w:color w:val="000000"/>
                <w:lang w:val="bg-BG"/>
              </w:rPr>
              <w:t>);</w:t>
            </w:r>
            <w:r w:rsidRPr="00C53BCF">
              <w:rPr>
                <w:rFonts w:ascii="Cascadia Mono" w:hAnsi="Cascadia Mono" w:cs="Cascadia Mono"/>
                <w:color w:val="000000"/>
              </w:rPr>
              <w:t xml:space="preserve">   </w:t>
            </w:r>
          </w:p>
        </w:tc>
        <w:tc>
          <w:tcPr>
            <w:tcW w:w="5035" w:type="dxa"/>
          </w:tcPr>
          <w:p w14:paraId="28E09770" w14:textId="41C3C64A" w:rsidR="004A0F2F" w:rsidRPr="00C53BCF" w:rsidRDefault="004A0F2F" w:rsidP="007F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BCF">
              <w:t>започва програмата</w:t>
            </w:r>
          </w:p>
        </w:tc>
      </w:tr>
    </w:tbl>
    <w:p w14:paraId="59C42FE9" w14:textId="064565CA" w:rsidR="00175678" w:rsidRPr="00DF72D7" w:rsidRDefault="00175678" w:rsidP="004A0F2F">
      <w:pPr>
        <w:rPr>
          <w:sz w:val="28"/>
          <w:szCs w:val="28"/>
        </w:rPr>
      </w:pPr>
    </w:p>
    <w:sectPr w:rsidR="00175678" w:rsidRPr="00DF72D7">
      <w:footerReference w:type="default" r:id="rId11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21D9F" w14:textId="77777777" w:rsidR="007C148B" w:rsidRDefault="007C148B">
      <w:pPr>
        <w:spacing w:after="0" w:line="240" w:lineRule="auto"/>
      </w:pPr>
      <w:r>
        <w:separator/>
      </w:r>
    </w:p>
  </w:endnote>
  <w:endnote w:type="continuationSeparator" w:id="0">
    <w:p w14:paraId="2F1C2427" w14:textId="77777777" w:rsidR="007C148B" w:rsidRDefault="007C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6440" w14:textId="77777777" w:rsidR="000F4EF2" w:rsidRDefault="00FE5B2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E661CE" wp14:editId="6B43026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234D1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2E661CE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7C6234D1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C0698A" wp14:editId="649D7C1E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C3C5D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C0698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044C3C5D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AF7274" wp14:editId="4DC680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76FC055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42E042" wp14:editId="47A2306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7EACD27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278C87" wp14:editId="6C46D7D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E28B290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03989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23E60" w14:textId="77777777" w:rsidR="007C148B" w:rsidRDefault="007C148B">
      <w:pPr>
        <w:spacing w:after="0" w:line="240" w:lineRule="auto"/>
      </w:pPr>
      <w:r>
        <w:separator/>
      </w:r>
    </w:p>
  </w:footnote>
  <w:footnote w:type="continuationSeparator" w:id="0">
    <w:p w14:paraId="57196765" w14:textId="77777777" w:rsidR="007C148B" w:rsidRDefault="007C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535C6"/>
    <w:multiLevelType w:val="hybridMultilevel"/>
    <w:tmpl w:val="334E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D300A"/>
    <w:multiLevelType w:val="multilevel"/>
    <w:tmpl w:val="074AE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2" w15:restartNumberingAfterBreak="0">
    <w:nsid w:val="28B01EAF"/>
    <w:multiLevelType w:val="hybridMultilevel"/>
    <w:tmpl w:val="A46E88C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32D5255"/>
    <w:multiLevelType w:val="hybridMultilevel"/>
    <w:tmpl w:val="BFB05778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4D6D139F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9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5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0" w15:restartNumberingAfterBreak="0">
    <w:nsid w:val="683E703E"/>
    <w:multiLevelType w:val="multilevel"/>
    <w:tmpl w:val="6D62D5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0"/>
  </w:num>
  <w:num w:numId="4">
    <w:abstractNumId w:val="15"/>
  </w:num>
  <w:num w:numId="5">
    <w:abstractNumId w:val="17"/>
  </w:num>
  <w:num w:numId="6">
    <w:abstractNumId w:val="26"/>
  </w:num>
  <w:num w:numId="7">
    <w:abstractNumId w:val="25"/>
  </w:num>
  <w:num w:numId="8">
    <w:abstractNumId w:val="1"/>
  </w:num>
  <w:num w:numId="9">
    <w:abstractNumId w:val="11"/>
  </w:num>
  <w:num w:numId="10">
    <w:abstractNumId w:val="9"/>
  </w:num>
  <w:num w:numId="11">
    <w:abstractNumId w:val="21"/>
  </w:num>
  <w:num w:numId="12">
    <w:abstractNumId w:val="2"/>
  </w:num>
  <w:num w:numId="13">
    <w:abstractNumId w:val="14"/>
  </w:num>
  <w:num w:numId="14">
    <w:abstractNumId w:val="3"/>
  </w:num>
  <w:num w:numId="15">
    <w:abstractNumId w:val="5"/>
  </w:num>
  <w:num w:numId="16">
    <w:abstractNumId w:val="7"/>
  </w:num>
  <w:num w:numId="17">
    <w:abstractNumId w:val="23"/>
  </w:num>
  <w:num w:numId="18">
    <w:abstractNumId w:val="24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2"/>
  </w:num>
  <w:num w:numId="24">
    <w:abstractNumId w:val="4"/>
  </w:num>
  <w:num w:numId="25">
    <w:abstractNumId w:val="8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TY0NLAwNrYwNDVT0lEKTi0uzszPAykwrQUAjduDMywAAAA="/>
  </w:docVars>
  <w:rsids>
    <w:rsidRoot w:val="0066066F"/>
    <w:rsid w:val="00017200"/>
    <w:rsid w:val="00063CF9"/>
    <w:rsid w:val="00092E91"/>
    <w:rsid w:val="000B1366"/>
    <w:rsid w:val="000D691F"/>
    <w:rsid w:val="000F4EF2"/>
    <w:rsid w:val="00175678"/>
    <w:rsid w:val="001C0287"/>
    <w:rsid w:val="001C3EB5"/>
    <w:rsid w:val="001E08B9"/>
    <w:rsid w:val="002069C9"/>
    <w:rsid w:val="0023389A"/>
    <w:rsid w:val="00234EDF"/>
    <w:rsid w:val="002521DC"/>
    <w:rsid w:val="00293FE2"/>
    <w:rsid w:val="002D0843"/>
    <w:rsid w:val="002D1696"/>
    <w:rsid w:val="002E2657"/>
    <w:rsid w:val="003019E8"/>
    <w:rsid w:val="003150E3"/>
    <w:rsid w:val="003260B5"/>
    <w:rsid w:val="00345A9B"/>
    <w:rsid w:val="00352BB6"/>
    <w:rsid w:val="003F60B6"/>
    <w:rsid w:val="0041213A"/>
    <w:rsid w:val="00423BA8"/>
    <w:rsid w:val="00472CF1"/>
    <w:rsid w:val="004A0F2F"/>
    <w:rsid w:val="004E3A54"/>
    <w:rsid w:val="00544AB1"/>
    <w:rsid w:val="00572502"/>
    <w:rsid w:val="00575AAE"/>
    <w:rsid w:val="005905C7"/>
    <w:rsid w:val="005E2233"/>
    <w:rsid w:val="00602034"/>
    <w:rsid w:val="00630446"/>
    <w:rsid w:val="0066066F"/>
    <w:rsid w:val="006A640E"/>
    <w:rsid w:val="006D3A62"/>
    <w:rsid w:val="0072218A"/>
    <w:rsid w:val="00774376"/>
    <w:rsid w:val="0079372C"/>
    <w:rsid w:val="007A029C"/>
    <w:rsid w:val="007A40DB"/>
    <w:rsid w:val="007C148B"/>
    <w:rsid w:val="007E6627"/>
    <w:rsid w:val="007F0434"/>
    <w:rsid w:val="007F370E"/>
    <w:rsid w:val="0082362A"/>
    <w:rsid w:val="00824788"/>
    <w:rsid w:val="00830259"/>
    <w:rsid w:val="008449F4"/>
    <w:rsid w:val="0087171E"/>
    <w:rsid w:val="00896ACF"/>
    <w:rsid w:val="008D6890"/>
    <w:rsid w:val="008F7711"/>
    <w:rsid w:val="00983903"/>
    <w:rsid w:val="00A22648"/>
    <w:rsid w:val="00A26D68"/>
    <w:rsid w:val="00A66C76"/>
    <w:rsid w:val="00A96B3B"/>
    <w:rsid w:val="00AC3A18"/>
    <w:rsid w:val="00AC6A0F"/>
    <w:rsid w:val="00AE1CB8"/>
    <w:rsid w:val="00B023C7"/>
    <w:rsid w:val="00B107DE"/>
    <w:rsid w:val="00B30C38"/>
    <w:rsid w:val="00B42FF6"/>
    <w:rsid w:val="00B52FFC"/>
    <w:rsid w:val="00B607D2"/>
    <w:rsid w:val="00B84755"/>
    <w:rsid w:val="00B97F38"/>
    <w:rsid w:val="00BC5311"/>
    <w:rsid w:val="00BF337E"/>
    <w:rsid w:val="00C53BCF"/>
    <w:rsid w:val="00C90820"/>
    <w:rsid w:val="00CA6715"/>
    <w:rsid w:val="00CB4FAE"/>
    <w:rsid w:val="00CC1B4F"/>
    <w:rsid w:val="00CC1FB0"/>
    <w:rsid w:val="00D3535A"/>
    <w:rsid w:val="00DF72D7"/>
    <w:rsid w:val="00E50C86"/>
    <w:rsid w:val="00E70A98"/>
    <w:rsid w:val="00E72F51"/>
    <w:rsid w:val="00EB776D"/>
    <w:rsid w:val="00EC0A0A"/>
    <w:rsid w:val="00F6335E"/>
    <w:rsid w:val="00FC6E59"/>
    <w:rsid w:val="00FE5B21"/>
    <w:rsid w:val="00F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CE497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2D7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026F7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26F7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A9B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26F7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026F7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01525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525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03989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26F7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15256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026F7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26F7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A9B"/>
    <w:rPr>
      <w:rFonts w:eastAsiaTheme="majorEastAsia" w:cstheme="majorBidi"/>
      <w:b/>
      <w:bCs/>
      <w:caps/>
      <w:color w:val="026F7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26F7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0152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1525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03989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26F7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15256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026F7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03989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03989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026F74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26F74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03989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26F74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3989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ED7D3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ED7D3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013739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8302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025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6335E"/>
    <w:pPr>
      <w:spacing w:after="100" w:line="259" w:lineRule="auto"/>
      <w:ind w:left="440"/>
    </w:pPr>
    <w:rPr>
      <w:rFonts w:cs="Times New Roman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6D3A62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6D3A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59"/>
    <w:rsid w:val="0031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E22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E2233"/>
    <w:pPr>
      <w:spacing w:after="0" w:line="240" w:lineRule="auto"/>
    </w:pPr>
    <w:tblPr>
      <w:tblStyleRowBandSize w:val="1"/>
      <w:tblStyleColBandSize w:val="1"/>
      <w:tblBorders>
        <w:top w:val="single" w:sz="4" w:space="0" w:color="64F5FC" w:themeColor="accent1" w:themeTint="66"/>
        <w:left w:val="single" w:sz="4" w:space="0" w:color="64F5FC" w:themeColor="accent1" w:themeTint="66"/>
        <w:bottom w:val="single" w:sz="4" w:space="0" w:color="64F5FC" w:themeColor="accent1" w:themeTint="66"/>
        <w:right w:val="single" w:sz="4" w:space="0" w:color="64F5FC" w:themeColor="accent1" w:themeTint="66"/>
        <w:insideH w:val="single" w:sz="4" w:space="0" w:color="64F5FC" w:themeColor="accent1" w:themeTint="66"/>
        <w:insideV w:val="single" w:sz="4" w:space="0" w:color="64F5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7F0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7F0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34ED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Custom 3">
      <a:dk1>
        <a:sysClr val="windowText" lastClr="000000"/>
      </a:dk1>
      <a:lt1>
        <a:sysClr val="window" lastClr="FFFFFF"/>
      </a:lt1>
      <a:dk2>
        <a:srgbClr val="03989E"/>
      </a:dk2>
      <a:lt2>
        <a:srgbClr val="E7E6E6"/>
      </a:lt2>
      <a:accent1>
        <a:srgbClr val="026F7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48</TotalTime>
  <Pages>6</Pages>
  <Words>941</Words>
  <Characters>5366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Genickup</vt:lpstr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Genickup</dc:title>
  <dc:subject>Документация</dc:subject>
  <dc:creator>Alexander Tsachev</dc:creator>
  <cp:lastModifiedBy>Стефан О. Равнинов</cp:lastModifiedBy>
  <cp:revision>16</cp:revision>
  <dcterms:created xsi:type="dcterms:W3CDTF">2022-02-15T10:43:00Z</dcterms:created>
  <dcterms:modified xsi:type="dcterms:W3CDTF">2022-02-16T07:03:00Z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